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9E336A" w:rsidRDefault="00EE2D1D">
      <w:pPr>
        <w:pStyle w:val="Title"/>
        <w:rPr>
          <w:rFonts w:ascii="Cambria" w:hAnsi="Cambria"/>
        </w:rPr>
      </w:pPr>
      <w:sdt>
        <w:sdtPr>
          <w:rPr>
            <w:rFonts w:ascii="Cambria" w:hAnsi="Cambria"/>
            <w:b/>
            <w:sz w:val="40"/>
          </w:rPr>
          <w:alias w:val="Title:"/>
          <w:tag w:val="Title:"/>
          <w:id w:val="726351117"/>
          <w:placeholder>
            <w:docPart w:val="6E3F0954053C4D61A82B66E2D433789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C7CAB">
            <w:rPr>
              <w:rFonts w:ascii="Cambria" w:hAnsi="Cambria"/>
              <w:b/>
              <w:sz w:val="40"/>
            </w:rPr>
            <w:t>ANALYSIS</w:t>
          </w:r>
        </w:sdtContent>
      </w:sdt>
    </w:p>
    <w:p w:rsidR="00B823AA" w:rsidRPr="009E336A" w:rsidRDefault="0056090C" w:rsidP="00B823AA">
      <w:pPr>
        <w:pStyle w:val="Title2"/>
        <w:rPr>
          <w:rFonts w:ascii="Cambria" w:hAnsi="Cambria"/>
        </w:rPr>
      </w:pPr>
      <w:r w:rsidRPr="009E336A">
        <w:rPr>
          <w:rFonts w:ascii="Cambria" w:hAnsi="Cambria"/>
          <w:b/>
          <w:sz w:val="28"/>
        </w:rPr>
        <w:t>Event ID:</w:t>
      </w:r>
      <w:r w:rsidRPr="009E336A">
        <w:rPr>
          <w:rFonts w:ascii="Cambria" w:hAnsi="Cambria"/>
          <w:sz w:val="28"/>
        </w:rPr>
        <w:t xml:space="preserve"> </w:t>
      </w:r>
      <w:r w:rsidRPr="009E336A">
        <w:rPr>
          <w:rFonts w:ascii="Cambria" w:hAnsi="Cambria"/>
        </w:rPr>
        <w:t>153</w:t>
      </w:r>
    </w:p>
    <w:p w:rsidR="00E81978" w:rsidRPr="009E336A" w:rsidRDefault="0056090C" w:rsidP="009E336A">
      <w:pPr>
        <w:pStyle w:val="Title2"/>
        <w:rPr>
          <w:rFonts w:ascii="Cambria" w:hAnsi="Cambria"/>
          <w:sz w:val="28"/>
        </w:rPr>
      </w:pPr>
      <w:r w:rsidRPr="009E336A">
        <w:rPr>
          <w:rFonts w:ascii="Cambria" w:hAnsi="Cambria"/>
          <w:b/>
          <w:sz w:val="28"/>
        </w:rPr>
        <w:t>Rule Name:</w:t>
      </w:r>
      <w:r w:rsidRPr="009E336A">
        <w:rPr>
          <w:rFonts w:ascii="Cambria" w:hAnsi="Cambria"/>
          <w:sz w:val="28"/>
        </w:rPr>
        <w:t xml:space="preserve"> SOC 202 – FakeGPT Malicious Chrome Extension</w:t>
      </w:r>
    </w:p>
    <w:p w:rsidR="00AD607F" w:rsidRPr="009E336A" w:rsidRDefault="00AD607F">
      <w:pPr>
        <w:pStyle w:val="Title"/>
        <w:rPr>
          <w:rFonts w:ascii="Cambria" w:hAnsi="Cambria"/>
          <w:sz w:val="28"/>
        </w:rPr>
      </w:pPr>
    </w:p>
    <w:p w:rsidR="00AD607F" w:rsidRPr="009E336A" w:rsidRDefault="00AD607F">
      <w:pPr>
        <w:pStyle w:val="Title"/>
        <w:rPr>
          <w:rFonts w:ascii="Cambria" w:hAnsi="Cambria"/>
          <w:sz w:val="28"/>
        </w:rPr>
      </w:pPr>
    </w:p>
    <w:p w:rsidR="00E81978" w:rsidRPr="009E336A" w:rsidRDefault="0056090C" w:rsidP="00B823AA">
      <w:pPr>
        <w:pStyle w:val="Title2"/>
        <w:rPr>
          <w:rFonts w:ascii="Cambria" w:hAnsi="Cambria"/>
          <w:b/>
          <w:i/>
        </w:rPr>
      </w:pPr>
      <w:r w:rsidRPr="009E336A">
        <w:rPr>
          <w:rFonts w:ascii="Cambria" w:hAnsi="Cambria"/>
          <w:b/>
          <w:i/>
        </w:rPr>
        <w:t>Practice with SOC Alerts as part of hands-on practice on LetsDefend SOC Analyst training</w:t>
      </w:r>
    </w:p>
    <w:p w:rsidR="00E81978" w:rsidRPr="009E336A" w:rsidRDefault="00AD607F" w:rsidP="00CC7CAB">
      <w:pPr>
        <w:pStyle w:val="SectionTitle"/>
        <w:ind w:left="-720"/>
        <w:rPr>
          <w:rFonts w:ascii="Cambria" w:hAnsi="Cambria"/>
          <w:b/>
          <w:sz w:val="28"/>
        </w:rPr>
      </w:pPr>
      <w:r w:rsidRPr="009E336A">
        <w:rPr>
          <w:rFonts w:ascii="Cambria" w:hAnsi="Cambria"/>
          <w:b/>
          <w:sz w:val="28"/>
        </w:rPr>
        <w:lastRenderedPageBreak/>
        <w:t>ALERT</w:t>
      </w:r>
    </w:p>
    <w:p w:rsidR="00E81978" w:rsidRPr="009E336A" w:rsidRDefault="00AD607F" w:rsidP="00D8564F">
      <w:pPr>
        <w:pStyle w:val="NoSpacing"/>
        <w:spacing w:line="360" w:lineRule="auto"/>
        <w:ind w:left="-630" w:right="-810"/>
        <w:jc w:val="both"/>
        <w:rPr>
          <w:rFonts w:ascii="Cambria" w:hAnsi="Cambria" w:cs="Arial"/>
        </w:rPr>
      </w:pPr>
      <w:r w:rsidRPr="009E336A">
        <w:rPr>
          <w:rFonts w:ascii="Cambria" w:hAnsi="Cambria" w:cs="Arial"/>
        </w:rPr>
        <w:t xml:space="preserve">The SIEM system triggered an alert based on the </w:t>
      </w:r>
      <w:r w:rsidRPr="009E336A">
        <w:rPr>
          <w:rFonts w:ascii="Cambria" w:hAnsi="Cambria" w:cs="Arial"/>
          <w:b/>
        </w:rPr>
        <w:t>SOC202</w:t>
      </w:r>
      <w:r w:rsidRPr="009E336A">
        <w:rPr>
          <w:rFonts w:ascii="Cambria" w:hAnsi="Cambria" w:cs="Arial"/>
        </w:rPr>
        <w:t xml:space="preserve"> rule for </w:t>
      </w:r>
      <w:r w:rsidRPr="009E336A">
        <w:rPr>
          <w:rFonts w:ascii="Cambria" w:hAnsi="Cambria" w:cs="Arial"/>
          <w:b/>
        </w:rPr>
        <w:t>FakeGPT Malicious Chrome Extension</w:t>
      </w:r>
      <w:r w:rsidRPr="009E336A">
        <w:rPr>
          <w:rFonts w:ascii="Cambria" w:hAnsi="Cambria" w:cs="Arial"/>
        </w:rPr>
        <w:t xml:space="preserve">. </w:t>
      </w:r>
      <w:r w:rsidR="009E336A" w:rsidRPr="009E336A">
        <w:rPr>
          <w:rFonts w:ascii="Cambria" w:hAnsi="Cambria" w:cs="Arial"/>
        </w:rPr>
        <w:t>Based on the alert, it appears</w:t>
      </w:r>
      <w:r w:rsidRPr="009E336A">
        <w:rPr>
          <w:rFonts w:ascii="Cambria" w:hAnsi="Cambria" w:cs="Arial"/>
        </w:rPr>
        <w:t xml:space="preserve"> that</w:t>
      </w:r>
      <w:r w:rsidR="009E336A" w:rsidRPr="009E336A">
        <w:rPr>
          <w:rFonts w:ascii="Cambria" w:hAnsi="Cambria" w:cs="Arial"/>
        </w:rPr>
        <w:t xml:space="preserve"> suspicious file was found on</w:t>
      </w:r>
      <w:r w:rsidRPr="009E336A">
        <w:rPr>
          <w:rFonts w:ascii="Cambria" w:hAnsi="Cambria" w:cs="Arial"/>
        </w:rPr>
        <w:t xml:space="preserve"> a system named </w:t>
      </w:r>
      <w:r w:rsidRPr="009E336A">
        <w:rPr>
          <w:rFonts w:ascii="Cambria" w:hAnsi="Cambria" w:cs="Arial"/>
          <w:b/>
        </w:rPr>
        <w:t xml:space="preserve">“Samuel” </w:t>
      </w:r>
      <w:r w:rsidRPr="009E336A">
        <w:rPr>
          <w:rFonts w:ascii="Cambria" w:hAnsi="Cambria" w:cs="Arial"/>
        </w:rPr>
        <w:t xml:space="preserve">with an IP address of </w:t>
      </w:r>
      <w:r w:rsidRPr="009E336A">
        <w:rPr>
          <w:rFonts w:ascii="Cambria" w:hAnsi="Cambria" w:cs="Arial"/>
          <w:b/>
        </w:rPr>
        <w:t>172.16.17.173</w:t>
      </w:r>
      <w:r w:rsidR="009E336A" w:rsidRPr="009E336A">
        <w:rPr>
          <w:rFonts w:ascii="Cambria" w:hAnsi="Cambria" w:cs="Arial"/>
        </w:rPr>
        <w:t>.</w:t>
      </w:r>
    </w:p>
    <w:p w:rsidR="00E81978" w:rsidRDefault="009E336A" w:rsidP="00D8564F">
      <w:pPr>
        <w:ind w:left="-630" w:firstLine="0"/>
        <w:jc w:val="both"/>
      </w:pPr>
      <w:r>
        <w:rPr>
          <w:noProof/>
          <w:lang w:eastAsia="en-US"/>
        </w:rPr>
        <w:drawing>
          <wp:inline distT="0" distB="0" distL="0" distR="0">
            <wp:extent cx="6805246" cy="28276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50B9FC.tmp"/>
                    <pic:cNvPicPr/>
                  </pic:nvPicPr>
                  <pic:blipFill rotWithShape="1">
                    <a:blip r:embed="rId9">
                      <a:extLst>
                        <a:ext uri="{28A0092B-C50C-407E-A947-70E740481C1C}">
                          <a14:useLocalDpi xmlns:a14="http://schemas.microsoft.com/office/drawing/2010/main" val="0"/>
                        </a:ext>
                      </a:extLst>
                    </a:blip>
                    <a:srcRect l="6324" t="20854" r="12069" b="18406"/>
                    <a:stretch/>
                  </pic:blipFill>
                  <pic:spPr bwMode="auto">
                    <a:xfrm>
                      <a:off x="0" y="0"/>
                      <a:ext cx="6886906" cy="2861605"/>
                    </a:xfrm>
                    <a:prstGeom prst="rect">
                      <a:avLst/>
                    </a:prstGeom>
                    <a:ln>
                      <a:noFill/>
                    </a:ln>
                    <a:extLst>
                      <a:ext uri="{53640926-AAD7-44D8-BBD7-CCE9431645EC}">
                        <a14:shadowObscured xmlns:a14="http://schemas.microsoft.com/office/drawing/2010/main"/>
                      </a:ext>
                    </a:extLst>
                  </pic:spPr>
                </pic:pic>
              </a:graphicData>
            </a:graphic>
          </wp:inline>
        </w:drawing>
      </w:r>
    </w:p>
    <w:p w:rsidR="00183949" w:rsidRDefault="00183949" w:rsidP="00D8564F">
      <w:pPr>
        <w:spacing w:line="360" w:lineRule="auto"/>
        <w:ind w:left="-180" w:right="-810" w:firstLine="0"/>
        <w:jc w:val="both"/>
        <w:rPr>
          <w:rFonts w:ascii="Cambria" w:hAnsi="Cambria"/>
        </w:rPr>
      </w:pPr>
      <w:r>
        <w:rPr>
          <w:rFonts w:ascii="Cambria" w:hAnsi="Cambria"/>
        </w:rPr>
        <w:t>Upon reviewing this</w:t>
      </w:r>
      <w:r w:rsidRPr="00183949">
        <w:rPr>
          <w:rFonts w:ascii="Cambria" w:hAnsi="Cambria"/>
        </w:rPr>
        <w:t xml:space="preserve"> alarm, it is observed that a suspicious extension</w:t>
      </w:r>
      <w:r>
        <w:rPr>
          <w:rFonts w:ascii="Cambria" w:hAnsi="Cambria"/>
        </w:rPr>
        <w:t xml:space="preserve"> </w:t>
      </w:r>
      <w:r w:rsidRPr="00183949">
        <w:rPr>
          <w:rFonts w:ascii="Cambria" w:hAnsi="Cambria"/>
        </w:rPr>
        <w:t>installation associated with the FakeGPT (Chatgpt-bas</w:t>
      </w:r>
      <w:r>
        <w:rPr>
          <w:rFonts w:ascii="Cambria" w:hAnsi="Cambria"/>
        </w:rPr>
        <w:t xml:space="preserve">ed malware) was detected on the </w:t>
      </w:r>
      <w:r w:rsidRPr="00183949">
        <w:rPr>
          <w:rFonts w:ascii="Cambria" w:hAnsi="Cambria"/>
        </w:rPr>
        <w:t>device.</w:t>
      </w:r>
    </w:p>
    <w:p w:rsidR="00183949" w:rsidRPr="00183949" w:rsidRDefault="00183949" w:rsidP="00D8564F">
      <w:pPr>
        <w:pStyle w:val="ListParagraph"/>
        <w:numPr>
          <w:ilvl w:val="0"/>
          <w:numId w:val="17"/>
        </w:numPr>
        <w:spacing w:line="360" w:lineRule="auto"/>
        <w:ind w:left="-180" w:right="-810"/>
        <w:jc w:val="both"/>
        <w:rPr>
          <w:rFonts w:ascii="Cambria" w:hAnsi="Cambria"/>
        </w:rPr>
      </w:pPr>
      <w:r w:rsidRPr="00183949">
        <w:rPr>
          <w:rFonts w:ascii="Cambria" w:hAnsi="Cambria"/>
        </w:rPr>
        <w:t>Based on this information, it appears that the command line is attempting to open or</w:t>
      </w:r>
      <w:r w:rsidRPr="00183949">
        <w:rPr>
          <w:rFonts w:ascii="Cambria" w:hAnsi="Cambria"/>
        </w:rPr>
        <w:t xml:space="preserve"> </w:t>
      </w:r>
      <w:r w:rsidRPr="00183949">
        <w:rPr>
          <w:rFonts w:ascii="Cambria" w:hAnsi="Cambria"/>
        </w:rPr>
        <w:t>manipulate a Chrome extension file (with the .crx ext</w:t>
      </w:r>
      <w:r w:rsidRPr="00183949">
        <w:rPr>
          <w:rFonts w:ascii="Cambria" w:hAnsi="Cambria"/>
        </w:rPr>
        <w:t xml:space="preserve">ension) using the Google Chrome </w:t>
      </w:r>
      <w:r w:rsidRPr="00183949">
        <w:rPr>
          <w:rFonts w:ascii="Cambria" w:hAnsi="Cambria"/>
        </w:rPr>
        <w:t>browser.</w:t>
      </w:r>
    </w:p>
    <w:p w:rsidR="00183949" w:rsidRPr="00183949" w:rsidRDefault="00183949" w:rsidP="00D8564F">
      <w:pPr>
        <w:pStyle w:val="ListParagraph"/>
        <w:numPr>
          <w:ilvl w:val="0"/>
          <w:numId w:val="17"/>
        </w:numPr>
        <w:spacing w:line="360" w:lineRule="auto"/>
        <w:ind w:left="-180" w:right="-810"/>
        <w:jc w:val="both"/>
        <w:rPr>
          <w:rFonts w:ascii="Cambria" w:hAnsi="Cambria"/>
        </w:rPr>
      </w:pPr>
      <w:r w:rsidRPr="00183949">
        <w:rPr>
          <w:rFonts w:ascii="Cambria" w:hAnsi="Cambria"/>
        </w:rPr>
        <w:t xml:space="preserve">The device action is marked as "allowed", indicating </w:t>
      </w:r>
      <w:r w:rsidRPr="00183949">
        <w:rPr>
          <w:rFonts w:ascii="Cambria" w:hAnsi="Cambria"/>
        </w:rPr>
        <w:t xml:space="preserve">that no action was taken by the </w:t>
      </w:r>
      <w:r w:rsidRPr="00183949">
        <w:rPr>
          <w:rFonts w:ascii="Cambria" w:hAnsi="Cambria"/>
        </w:rPr>
        <w:t>device to prevent or block the execution of the file.</w:t>
      </w:r>
    </w:p>
    <w:p w:rsidR="00183949" w:rsidRPr="00183949" w:rsidRDefault="00183949" w:rsidP="00D8564F">
      <w:pPr>
        <w:pStyle w:val="ListParagraph"/>
        <w:numPr>
          <w:ilvl w:val="0"/>
          <w:numId w:val="17"/>
        </w:numPr>
        <w:spacing w:line="360" w:lineRule="auto"/>
        <w:ind w:left="-180" w:right="-810"/>
        <w:jc w:val="both"/>
        <w:rPr>
          <w:rFonts w:ascii="Cambria" w:hAnsi="Cambria"/>
        </w:rPr>
      </w:pPr>
      <w:r w:rsidRPr="00183949">
        <w:rPr>
          <w:rFonts w:ascii="Cambria" w:hAnsi="Cambria"/>
        </w:rPr>
        <w:t xml:space="preserve">Based on the provided trigger reason, </w:t>
      </w:r>
      <w:r w:rsidRPr="00183949">
        <w:rPr>
          <w:rFonts w:ascii="Cambria" w:hAnsi="Cambria"/>
          <w:b/>
        </w:rPr>
        <w:t>hacfaophiklaeolhnmckojjjjbnappen.crx</w:t>
      </w:r>
      <w:r>
        <w:rPr>
          <w:rFonts w:ascii="Cambria" w:hAnsi="Cambria"/>
        </w:rPr>
        <w:t xml:space="preserve"> </w:t>
      </w:r>
      <w:r w:rsidRPr="00183949">
        <w:rPr>
          <w:rFonts w:ascii="Cambria" w:hAnsi="Cambria"/>
        </w:rPr>
        <w:t>named extension was added to the browser. And the file hash is:</w:t>
      </w:r>
      <w:r>
        <w:rPr>
          <w:rFonts w:ascii="Cambria" w:hAnsi="Cambria"/>
        </w:rPr>
        <w:t xml:space="preserve"> </w:t>
      </w:r>
      <w:r w:rsidRPr="00183949">
        <w:rPr>
          <w:rFonts w:ascii="Cambria" w:hAnsi="Cambria"/>
          <w:b/>
        </w:rPr>
        <w:t>7421f9abe5e618a0d517861f4709df53292a5f137053a227bfb4eb8e152a4669</w:t>
      </w:r>
    </w:p>
    <w:p w:rsidR="00183949" w:rsidRPr="00183949" w:rsidRDefault="00183949" w:rsidP="00D8564F">
      <w:pPr>
        <w:spacing w:line="360" w:lineRule="auto"/>
        <w:ind w:left="-180" w:right="-810" w:firstLine="0"/>
        <w:jc w:val="both"/>
        <w:rPr>
          <w:rFonts w:ascii="Cambria" w:hAnsi="Cambria"/>
        </w:rPr>
      </w:pPr>
      <w:r w:rsidRPr="00183949">
        <w:rPr>
          <w:rFonts w:ascii="Cambria" w:hAnsi="Cambria"/>
        </w:rPr>
        <w:t>Overall, it appears that there may be malicious activity occurring on the system, and</w:t>
      </w:r>
    </w:p>
    <w:p w:rsidR="00183949" w:rsidRPr="00183949" w:rsidRDefault="00183949" w:rsidP="00D8564F">
      <w:pPr>
        <w:spacing w:line="360" w:lineRule="auto"/>
        <w:ind w:left="-180" w:right="-810" w:firstLine="0"/>
        <w:jc w:val="both"/>
        <w:rPr>
          <w:rFonts w:ascii="Cambria" w:hAnsi="Cambria"/>
        </w:rPr>
      </w:pPr>
      <w:r w:rsidRPr="00183949">
        <w:rPr>
          <w:rFonts w:ascii="Cambria" w:hAnsi="Cambria"/>
        </w:rPr>
        <w:t>further investigation is needed to identify the extent of the activity and determine any</w:t>
      </w:r>
    </w:p>
    <w:p w:rsidR="00183949" w:rsidRPr="00183949" w:rsidRDefault="00183949" w:rsidP="00D8564F">
      <w:pPr>
        <w:spacing w:line="360" w:lineRule="auto"/>
        <w:ind w:left="-180" w:right="-810" w:firstLine="0"/>
        <w:jc w:val="both"/>
        <w:rPr>
          <w:rFonts w:ascii="Cambria" w:hAnsi="Cambria"/>
        </w:rPr>
      </w:pPr>
      <w:r w:rsidRPr="00183949">
        <w:rPr>
          <w:rFonts w:ascii="Cambria" w:hAnsi="Cambria"/>
        </w:rPr>
        <w:t>necessary actions to remediate the situation.</w:t>
      </w:r>
    </w:p>
    <w:p w:rsidR="00E81978" w:rsidRPr="00D8564F" w:rsidRDefault="00EE2D1D" w:rsidP="00D06779">
      <w:pPr>
        <w:pStyle w:val="SectionTitle"/>
        <w:spacing w:line="360" w:lineRule="auto"/>
        <w:rPr>
          <w:rFonts w:ascii="Cambria" w:hAnsi="Cambria"/>
          <w:b/>
          <w:sz w:val="28"/>
        </w:rPr>
      </w:pPr>
      <w:sdt>
        <w:sdtPr>
          <w:rPr>
            <w:rFonts w:ascii="Cambria" w:hAnsi="Cambria"/>
            <w:b/>
            <w:sz w:val="28"/>
          </w:rPr>
          <w:alias w:val="Section title:"/>
          <w:tag w:val="Section title:"/>
          <w:id w:val="984196707"/>
          <w:placeholder>
            <w:docPart w:val="3E78462813974FB2B94197F7FF907EF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02A6">
            <w:rPr>
              <w:rFonts w:ascii="Cambria" w:hAnsi="Cambria"/>
              <w:b/>
              <w:sz w:val="28"/>
            </w:rPr>
            <w:t>ANALYSIS</w:t>
          </w:r>
        </w:sdtContent>
      </w:sdt>
    </w:p>
    <w:p w:rsidR="00E81978" w:rsidRPr="00D8564F" w:rsidRDefault="00D06779" w:rsidP="00D8564F">
      <w:pPr>
        <w:spacing w:line="360" w:lineRule="auto"/>
        <w:ind w:left="-630" w:right="-900" w:firstLine="1260"/>
        <w:jc w:val="both"/>
        <w:rPr>
          <w:rFonts w:ascii="Cambria" w:hAnsi="Cambria"/>
        </w:rPr>
      </w:pPr>
      <w:r w:rsidRPr="00D8564F">
        <w:rPr>
          <w:rFonts w:ascii="Cambria" w:hAnsi="Cambria"/>
        </w:rPr>
        <w:t xml:space="preserve">The first step taken was to examine the system logs of Samuel host to identify unusual activities that may be related to the reported incident. </w:t>
      </w:r>
      <w:r w:rsidRPr="00D8564F">
        <w:rPr>
          <w:rFonts w:ascii="Cambria" w:hAnsi="Cambria"/>
        </w:rPr>
        <w:t>This i</w:t>
      </w:r>
      <w:r w:rsidRPr="00D8564F">
        <w:rPr>
          <w:rFonts w:ascii="Cambria" w:hAnsi="Cambria"/>
        </w:rPr>
        <w:t xml:space="preserve">ncludes looking for any network </w:t>
      </w:r>
      <w:r w:rsidRPr="00D8564F">
        <w:rPr>
          <w:rFonts w:ascii="Cambria" w:hAnsi="Cambria"/>
        </w:rPr>
        <w:t xml:space="preserve">connections, </w:t>
      </w:r>
      <w:r w:rsidRPr="00D8564F">
        <w:rPr>
          <w:rFonts w:ascii="Cambria" w:hAnsi="Cambria"/>
        </w:rPr>
        <w:t xml:space="preserve">browser history or processes </w:t>
      </w:r>
      <w:r w:rsidRPr="00D8564F">
        <w:rPr>
          <w:rFonts w:ascii="Cambria" w:hAnsi="Cambria"/>
        </w:rPr>
        <w:t>initiated around the same time as the suspicious extension installation.</w:t>
      </w:r>
      <w:r w:rsidRPr="00D8564F">
        <w:rPr>
          <w:rFonts w:ascii="Cambria" w:hAnsi="Cambria"/>
        </w:rPr>
        <w:cr/>
      </w:r>
      <w:r w:rsidRPr="00D8564F">
        <w:rPr>
          <w:rFonts w:ascii="Cambria" w:hAnsi="Cambria"/>
          <w:noProof/>
          <w:lang w:eastAsia="en-US"/>
        </w:rPr>
        <w:drawing>
          <wp:inline distT="0" distB="0" distL="0" distR="0">
            <wp:extent cx="6858000" cy="28427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50F883.tmp"/>
                    <pic:cNvPicPr/>
                  </pic:nvPicPr>
                  <pic:blipFill rotWithShape="1">
                    <a:blip r:embed="rId10" cstate="print">
                      <a:extLst>
                        <a:ext uri="{28A0092B-C50C-407E-A947-70E740481C1C}">
                          <a14:useLocalDpi xmlns:a14="http://schemas.microsoft.com/office/drawing/2010/main" val="0"/>
                        </a:ext>
                      </a:extLst>
                    </a:blip>
                    <a:srcRect l="5770" t="18091" r="2163" b="13295"/>
                    <a:stretch/>
                  </pic:blipFill>
                  <pic:spPr bwMode="auto">
                    <a:xfrm>
                      <a:off x="0" y="0"/>
                      <a:ext cx="6934194" cy="2874383"/>
                    </a:xfrm>
                    <a:prstGeom prst="rect">
                      <a:avLst/>
                    </a:prstGeom>
                    <a:ln>
                      <a:noFill/>
                    </a:ln>
                    <a:extLst>
                      <a:ext uri="{53640926-AAD7-44D8-BBD7-CCE9431645EC}">
                        <a14:shadowObscured xmlns:a14="http://schemas.microsoft.com/office/drawing/2010/main"/>
                      </a:ext>
                    </a:extLst>
                  </pic:spPr>
                </pic:pic>
              </a:graphicData>
            </a:graphic>
          </wp:inline>
        </w:drawing>
      </w:r>
    </w:p>
    <w:p w:rsidR="00E81978" w:rsidRPr="00D8564F" w:rsidRDefault="00E81978" w:rsidP="00183949">
      <w:pPr>
        <w:pStyle w:val="NoSpacing"/>
        <w:spacing w:line="360" w:lineRule="auto"/>
        <w:rPr>
          <w:rFonts w:ascii="Cambria" w:hAnsi="Cambria"/>
        </w:rPr>
      </w:pPr>
    </w:p>
    <w:p w:rsidR="00E81978" w:rsidRDefault="00D8564F" w:rsidP="00D8564F">
      <w:pPr>
        <w:spacing w:line="360" w:lineRule="auto"/>
        <w:ind w:left="-810" w:right="-810" w:firstLine="0"/>
        <w:jc w:val="both"/>
        <w:rPr>
          <w:rFonts w:ascii="Cambria" w:hAnsi="Cambria"/>
        </w:rPr>
      </w:pPr>
      <w:r w:rsidRPr="00D8564F">
        <w:rPr>
          <w:rFonts w:ascii="Cambria" w:hAnsi="Cambria"/>
        </w:rPr>
        <w:t xml:space="preserve">          </w:t>
      </w:r>
      <w:r w:rsidRPr="00D8564F">
        <w:rPr>
          <w:rFonts w:ascii="Cambria" w:hAnsi="Cambria"/>
        </w:rPr>
        <w:t xml:space="preserve">When examining the processes on the Samuel host, we have discovered that the command "C:\ProgramFiles\Google\Chrome\Application\chrome.exe" --single-argument C:\Users\LetsDefend\Desktop\hacfaophiklaeolhnmckojjjjbnappen.crx was  on the machine with a </w:t>
      </w:r>
      <w:r w:rsidRPr="00D8564F">
        <w:rPr>
          <w:rFonts w:ascii="Cambria" w:hAnsi="Cambria"/>
          <w:b/>
        </w:rPr>
        <w:t>Process ID (PID) of 5756 at 2023-05-29 13:01:</w:t>
      </w:r>
      <w:r w:rsidR="009B02A6" w:rsidRPr="009B02A6">
        <w:rPr>
          <w:rFonts w:ascii="Cambria" w:hAnsi="Cambria"/>
          <w:noProof/>
          <w:lang w:eastAsia="en-US"/>
        </w:rPr>
        <w:t xml:space="preserve"> </w:t>
      </w:r>
      <w:r w:rsidRPr="00D8564F">
        <w:rPr>
          <w:rFonts w:ascii="Cambria" w:hAnsi="Cambria"/>
          <w:b/>
        </w:rPr>
        <w:t>52.137</w:t>
      </w:r>
      <w:r w:rsidRPr="00D8564F">
        <w:rPr>
          <w:rFonts w:ascii="Cambria" w:hAnsi="Cambria"/>
        </w:rPr>
        <w:t>.</w:t>
      </w:r>
    </w:p>
    <w:p w:rsidR="009B02A6" w:rsidRDefault="009B02A6" w:rsidP="00D8564F">
      <w:pPr>
        <w:spacing w:line="360" w:lineRule="auto"/>
        <w:ind w:left="-810" w:right="-810" w:firstLine="0"/>
        <w:jc w:val="both"/>
        <w:rPr>
          <w:rFonts w:ascii="Cambria" w:hAnsi="Cambria"/>
          <w:b/>
          <w:bCs/>
        </w:rPr>
      </w:pPr>
      <w:r>
        <w:rPr>
          <w:rFonts w:ascii="Cambria" w:hAnsi="Cambria"/>
          <w:b/>
          <w:bCs/>
          <w:noProof/>
          <w:lang w:eastAsia="en-US"/>
        </w:rPr>
        <w:drawing>
          <wp:inline distT="0" distB="0" distL="0" distR="0" wp14:anchorId="5A35CDFB">
            <wp:extent cx="6999279" cy="218928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82423" cy="2215290"/>
                    </a:xfrm>
                    <a:prstGeom prst="rect">
                      <a:avLst/>
                    </a:prstGeom>
                    <a:noFill/>
                  </pic:spPr>
                </pic:pic>
              </a:graphicData>
            </a:graphic>
          </wp:inline>
        </w:drawing>
      </w:r>
    </w:p>
    <w:p w:rsidR="00506B61" w:rsidRDefault="00506B61" w:rsidP="00D8564F">
      <w:pPr>
        <w:spacing w:line="360" w:lineRule="auto"/>
        <w:ind w:left="-810" w:right="-810" w:firstLine="0"/>
        <w:jc w:val="both"/>
        <w:rPr>
          <w:rFonts w:ascii="Cambria" w:hAnsi="Cambria"/>
          <w:b/>
          <w:bCs/>
        </w:rPr>
      </w:pPr>
      <w:r>
        <w:rPr>
          <w:rFonts w:ascii="Cambria" w:hAnsi="Cambria"/>
          <w:b/>
          <w:bCs/>
        </w:rPr>
        <w:t>Extension Analysis:</w:t>
      </w:r>
    </w:p>
    <w:p w:rsidR="00506B61" w:rsidRDefault="00506B61" w:rsidP="00D8564F">
      <w:pPr>
        <w:spacing w:line="360" w:lineRule="auto"/>
        <w:ind w:left="-810" w:right="-810" w:firstLine="0"/>
        <w:jc w:val="both"/>
        <w:rPr>
          <w:rFonts w:ascii="Cambria" w:hAnsi="Cambria"/>
          <w:bCs/>
        </w:rPr>
      </w:pPr>
      <w:r>
        <w:rPr>
          <w:rFonts w:ascii="Cambria" w:hAnsi="Cambria"/>
          <w:bCs/>
        </w:rPr>
        <w:t>A third-</w:t>
      </w:r>
      <w:r w:rsidRPr="00506B61">
        <w:rPr>
          <w:rFonts w:ascii="Cambria" w:hAnsi="Cambria"/>
          <w:bCs/>
        </w:rPr>
        <w:t xml:space="preserve">party tool </w:t>
      </w:r>
      <w:r>
        <w:rPr>
          <w:rFonts w:ascii="Cambria" w:hAnsi="Cambria"/>
          <w:bCs/>
        </w:rPr>
        <w:t xml:space="preserve">called </w:t>
      </w:r>
      <w:r w:rsidRPr="00506B61">
        <w:rPr>
          <w:rFonts w:ascii="Cambria" w:hAnsi="Cambria"/>
          <w:b/>
          <w:bCs/>
        </w:rPr>
        <w:t>VirusTotal</w:t>
      </w:r>
      <w:r>
        <w:rPr>
          <w:rFonts w:ascii="Cambria" w:hAnsi="Cambria"/>
          <w:bCs/>
        </w:rPr>
        <w:t xml:space="preserve"> was used to analyzed the detected malicious extension</w:t>
      </w:r>
    </w:p>
    <w:p w:rsidR="00506B61" w:rsidRDefault="00506B61" w:rsidP="00506B61">
      <w:pPr>
        <w:spacing w:line="360" w:lineRule="auto"/>
        <w:ind w:left="-810" w:right="-810" w:firstLine="0"/>
        <w:jc w:val="center"/>
        <w:rPr>
          <w:rFonts w:ascii="Cambria" w:hAnsi="Cambria"/>
          <w:bCs/>
        </w:rPr>
      </w:pPr>
      <w:r>
        <w:rPr>
          <w:rFonts w:ascii="Cambria" w:hAnsi="Cambria"/>
          <w:bCs/>
          <w:noProof/>
          <w:lang w:eastAsia="en-US"/>
        </w:rPr>
        <w:lastRenderedPageBreak/>
        <w:drawing>
          <wp:inline distT="0" distB="0" distL="0" distR="0">
            <wp:extent cx="7005667" cy="149469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50697C.tmp"/>
                    <pic:cNvPicPr/>
                  </pic:nvPicPr>
                  <pic:blipFill>
                    <a:blip r:embed="rId12">
                      <a:extLst>
                        <a:ext uri="{28A0092B-C50C-407E-A947-70E740481C1C}">
                          <a14:useLocalDpi xmlns:a14="http://schemas.microsoft.com/office/drawing/2010/main" val="0"/>
                        </a:ext>
                      </a:extLst>
                    </a:blip>
                    <a:stretch>
                      <a:fillRect/>
                    </a:stretch>
                  </pic:blipFill>
                  <pic:spPr>
                    <a:xfrm>
                      <a:off x="0" y="0"/>
                      <a:ext cx="7043688" cy="1502804"/>
                    </a:xfrm>
                    <a:prstGeom prst="rect">
                      <a:avLst/>
                    </a:prstGeom>
                  </pic:spPr>
                </pic:pic>
              </a:graphicData>
            </a:graphic>
          </wp:inline>
        </w:drawing>
      </w:r>
    </w:p>
    <w:p w:rsidR="00135563" w:rsidRPr="00506B61" w:rsidRDefault="00135563" w:rsidP="00135563">
      <w:pPr>
        <w:spacing w:line="360" w:lineRule="auto"/>
        <w:ind w:left="-810" w:right="-810" w:firstLine="0"/>
        <w:jc w:val="both"/>
        <w:rPr>
          <w:rFonts w:ascii="Cambria" w:hAnsi="Cambria"/>
          <w:bCs/>
        </w:rPr>
      </w:pPr>
      <w:r w:rsidRPr="00135563">
        <w:rPr>
          <w:rFonts w:ascii="Cambria" w:hAnsi="Cambria"/>
          <w:bCs/>
        </w:rPr>
        <w:t>During our investigation, attempts to access the UR</w:t>
      </w:r>
      <w:r>
        <w:rPr>
          <w:rFonts w:ascii="Cambria" w:hAnsi="Cambria"/>
          <w:bCs/>
        </w:rPr>
        <w:t xml:space="preserve">L associated with the malicious extension, </w:t>
      </w:r>
      <w:r w:rsidRPr="00135563">
        <w:rPr>
          <w:rFonts w:ascii="Cambria" w:hAnsi="Cambria"/>
          <w:b/>
          <w:bCs/>
          <w:sz w:val="22"/>
        </w:rPr>
        <w:t>https://chrome.google.com/webstore/detail/chatg</w:t>
      </w:r>
      <w:r w:rsidRPr="00135563">
        <w:rPr>
          <w:rFonts w:ascii="Cambria" w:hAnsi="Cambria"/>
          <w:b/>
          <w:bCs/>
          <w:sz w:val="22"/>
        </w:rPr>
        <w:t>pt-for-google/</w:t>
      </w:r>
      <w:bookmarkStart w:id="0" w:name="_GoBack"/>
      <w:r w:rsidRPr="00135563">
        <w:rPr>
          <w:rFonts w:ascii="Cambria" w:hAnsi="Cambria"/>
          <w:b/>
          <w:bCs/>
          <w:sz w:val="22"/>
        </w:rPr>
        <w:t>hacfaophiklaeolhn</w:t>
      </w:r>
      <w:r w:rsidRPr="00135563">
        <w:rPr>
          <w:rFonts w:ascii="Cambria" w:hAnsi="Cambria"/>
          <w:b/>
          <w:bCs/>
          <w:sz w:val="22"/>
        </w:rPr>
        <w:t>mckojjjjbnappen</w:t>
      </w:r>
      <w:bookmarkEnd w:id="0"/>
      <w:r w:rsidRPr="00135563">
        <w:rPr>
          <w:rFonts w:ascii="Cambria" w:hAnsi="Cambria"/>
          <w:bCs/>
        </w:rPr>
        <w:t>, resulted in an error message sta</w:t>
      </w:r>
      <w:r>
        <w:rPr>
          <w:rFonts w:ascii="Cambria" w:hAnsi="Cambria"/>
          <w:bCs/>
        </w:rPr>
        <w:t xml:space="preserve">ting "404. That's an error. The </w:t>
      </w:r>
      <w:r w:rsidRPr="00135563">
        <w:rPr>
          <w:rFonts w:ascii="Cambria" w:hAnsi="Cambria"/>
          <w:bCs/>
        </w:rPr>
        <w:t>requested URL was not found on th</w:t>
      </w:r>
      <w:r>
        <w:rPr>
          <w:rFonts w:ascii="Cambria" w:hAnsi="Cambria"/>
          <w:bCs/>
        </w:rPr>
        <w:t xml:space="preserve">is server. That's all we know." </w:t>
      </w:r>
      <w:r w:rsidRPr="00135563">
        <w:rPr>
          <w:rFonts w:ascii="Cambria" w:hAnsi="Cambria"/>
          <w:bCs/>
        </w:rPr>
        <w:t>The error message indicates that the specific UR</w:t>
      </w:r>
      <w:r>
        <w:rPr>
          <w:rFonts w:ascii="Cambria" w:hAnsi="Cambria"/>
          <w:bCs/>
        </w:rPr>
        <w:t xml:space="preserve">L we attempted to access is not </w:t>
      </w:r>
      <w:r w:rsidRPr="00135563">
        <w:rPr>
          <w:rFonts w:ascii="Cambria" w:hAnsi="Cambria"/>
          <w:bCs/>
        </w:rPr>
        <w:t>currently available on the server. This could suggest t</w:t>
      </w:r>
      <w:r>
        <w:rPr>
          <w:rFonts w:ascii="Cambria" w:hAnsi="Cambria"/>
          <w:bCs/>
        </w:rPr>
        <w:t xml:space="preserve">hat the malicious extension has </w:t>
      </w:r>
      <w:r w:rsidRPr="00135563">
        <w:rPr>
          <w:rFonts w:ascii="Cambria" w:hAnsi="Cambria"/>
          <w:bCs/>
        </w:rPr>
        <w:t>been removed from the Chrome Web Store or the URL itself is no longer valid.</w:t>
      </w:r>
    </w:p>
    <w:p w:rsidR="00CC7CAB" w:rsidRDefault="00CC7CAB" w:rsidP="009B02A6">
      <w:pPr>
        <w:pStyle w:val="Heading4"/>
        <w:spacing w:line="360" w:lineRule="auto"/>
        <w:ind w:right="-990"/>
        <w:jc w:val="center"/>
        <w:rPr>
          <w:rFonts w:ascii="Cambria" w:hAnsi="Cambria"/>
        </w:rPr>
      </w:pPr>
    </w:p>
    <w:p w:rsidR="00355DCA" w:rsidRPr="00D8564F" w:rsidRDefault="00CC7CAB" w:rsidP="00CC7CAB">
      <w:pPr>
        <w:pStyle w:val="Heading4"/>
        <w:spacing w:line="360" w:lineRule="auto"/>
        <w:ind w:left="-810" w:right="-990"/>
        <w:jc w:val="center"/>
        <w:rPr>
          <w:rFonts w:ascii="Cambria" w:hAnsi="Cambria"/>
        </w:rPr>
      </w:pPr>
      <w:r>
        <w:rPr>
          <w:rFonts w:ascii="Cambria" w:hAnsi="Cambria"/>
        </w:rPr>
        <w:t>MITIGATION</w:t>
      </w:r>
    </w:p>
    <w:p w:rsidR="00CC7CAB" w:rsidRDefault="00CC7CAB" w:rsidP="00CC7CAB">
      <w:pPr>
        <w:spacing w:line="360" w:lineRule="auto"/>
        <w:ind w:left="-720" w:right="-540" w:firstLine="90"/>
        <w:jc w:val="both"/>
        <w:rPr>
          <w:rFonts w:ascii="Cambria" w:hAnsi="Cambria"/>
        </w:rPr>
      </w:pPr>
      <w:r w:rsidRPr="00CC7CAB">
        <w:rPr>
          <w:rFonts w:ascii="Cambria" w:hAnsi="Cambria"/>
        </w:rPr>
        <w:t xml:space="preserve">The fact that the device action was marked as </w:t>
      </w:r>
      <w:r w:rsidRPr="00CC7CAB">
        <w:rPr>
          <w:rFonts w:ascii="Cambria" w:hAnsi="Cambria"/>
          <w:b/>
        </w:rPr>
        <w:t>"allowed"</w:t>
      </w:r>
      <w:r w:rsidRPr="00CC7CAB">
        <w:rPr>
          <w:rFonts w:ascii="Cambria" w:hAnsi="Cambria"/>
        </w:rPr>
        <w:t xml:space="preserve"> indicates that no immediate</w:t>
      </w:r>
      <w:r>
        <w:rPr>
          <w:rFonts w:ascii="Cambria" w:hAnsi="Cambria"/>
        </w:rPr>
        <w:t xml:space="preserve"> </w:t>
      </w:r>
      <w:r w:rsidRPr="00CC7CAB">
        <w:rPr>
          <w:rFonts w:ascii="Cambria" w:hAnsi="Cambria"/>
        </w:rPr>
        <w:t>action was taken to quarantine or block the malware. F</w:t>
      </w:r>
      <w:r>
        <w:rPr>
          <w:rFonts w:ascii="Cambria" w:hAnsi="Cambria"/>
        </w:rPr>
        <w:t xml:space="preserve">urthermore, the ongoing network </w:t>
      </w:r>
      <w:r w:rsidRPr="00CC7CAB">
        <w:rPr>
          <w:rFonts w:ascii="Cambria" w:hAnsi="Cambria"/>
        </w:rPr>
        <w:t>and process activities observed subsequent to the</w:t>
      </w:r>
      <w:r>
        <w:rPr>
          <w:rFonts w:ascii="Cambria" w:hAnsi="Cambria"/>
        </w:rPr>
        <w:t xml:space="preserve"> incident also suggest that the </w:t>
      </w:r>
      <w:r w:rsidRPr="00CC7CAB">
        <w:rPr>
          <w:rFonts w:ascii="Cambria" w:hAnsi="Cambria"/>
        </w:rPr>
        <w:t>malware remains active and has not been successfully quarantined.</w:t>
      </w:r>
      <w:r>
        <w:rPr>
          <w:rFonts w:ascii="Cambria" w:hAnsi="Cambria"/>
        </w:rPr>
        <w:t xml:space="preserve"> </w:t>
      </w:r>
      <w:r w:rsidRPr="00CC7CAB">
        <w:rPr>
          <w:rFonts w:ascii="Cambria" w:hAnsi="Cambria"/>
        </w:rPr>
        <w:t>The lack of quarantine or cleaning measures increases</w:t>
      </w:r>
      <w:r>
        <w:rPr>
          <w:rFonts w:ascii="Cambria" w:hAnsi="Cambria"/>
        </w:rPr>
        <w:t xml:space="preserve"> the potential risks associated with </w:t>
      </w:r>
      <w:r w:rsidR="00506B61">
        <w:rPr>
          <w:rFonts w:ascii="Cambria" w:hAnsi="Cambria"/>
        </w:rPr>
        <w:t>the detected malware. Therefore:</w:t>
      </w:r>
    </w:p>
    <w:p w:rsidR="00CC7CAB" w:rsidRPr="00506B61" w:rsidRDefault="00CC7CAB" w:rsidP="00CC7CAB">
      <w:pPr>
        <w:spacing w:line="360" w:lineRule="auto"/>
        <w:ind w:left="-720" w:right="-540" w:firstLine="90"/>
        <w:jc w:val="both"/>
        <w:rPr>
          <w:rFonts w:ascii="Cambria" w:hAnsi="Cambria"/>
          <w:b/>
          <w:i/>
        </w:rPr>
      </w:pPr>
      <w:r w:rsidRPr="00506B61">
        <w:rPr>
          <w:rFonts w:ascii="Cambria" w:hAnsi="Cambria"/>
          <w:b/>
          <w:i/>
        </w:rPr>
        <w:t>The compromised host (Samuel</w:t>
      </w:r>
      <w:r w:rsidR="00506B61" w:rsidRPr="00506B61">
        <w:rPr>
          <w:rFonts w:ascii="Cambria" w:hAnsi="Cambria"/>
          <w:b/>
          <w:i/>
        </w:rPr>
        <w:t>)</w:t>
      </w:r>
      <w:r w:rsidRPr="00506B61">
        <w:rPr>
          <w:rFonts w:ascii="Cambria" w:hAnsi="Cambria"/>
          <w:b/>
          <w:i/>
        </w:rPr>
        <w:t xml:space="preserve"> was Isolated</w:t>
      </w:r>
      <w:r w:rsidR="00506B61" w:rsidRPr="00506B61">
        <w:rPr>
          <w:rFonts w:ascii="Cambria" w:hAnsi="Cambria"/>
          <w:b/>
          <w:i/>
        </w:rPr>
        <w:t xml:space="preserve"> and quarantined</w:t>
      </w:r>
      <w:r w:rsidRPr="00506B61">
        <w:rPr>
          <w:rFonts w:ascii="Cambria" w:hAnsi="Cambria"/>
          <w:b/>
          <w:i/>
        </w:rPr>
        <w:t xml:space="preserve"> to mitigate any </w:t>
      </w:r>
      <w:r w:rsidRPr="00506B61">
        <w:rPr>
          <w:rFonts w:ascii="Cambria" w:hAnsi="Cambria"/>
          <w:b/>
          <w:i/>
        </w:rPr>
        <w:t>further impact and prevent potential propagation to other systems within the network.</w:t>
      </w:r>
    </w:p>
    <w:p w:rsidR="00CC7CAB" w:rsidRDefault="00BA45DB" w:rsidP="00CC7CAB">
      <w:pPr>
        <w:spacing w:line="360" w:lineRule="auto"/>
        <w:ind w:left="-720" w:right="-540" w:firstLine="90"/>
        <w:jc w:val="both"/>
        <w:rPr>
          <w:rFonts w:ascii="Cambria" w:hAnsi="Cambria"/>
        </w:rPr>
      </w:pPr>
      <w:r w:rsidRPr="00D8564F">
        <w:rPr>
          <w:rFonts w:ascii="Cambria" w:hAnsi="Cambria"/>
        </w:rPr>
        <w:t xml:space="preserve">  </w:t>
      </w:r>
    </w:p>
    <w:sdt>
      <w:sdtPr>
        <w:alias w:val="Footnotes title:"/>
        <w:tag w:val="Footnotes title:"/>
        <w:id w:val="-1680037918"/>
        <w:placeholder>
          <w:docPart w:val="DB16B64F945B46DA83A72E0C8AB6CC0C"/>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814E8554F56F44FEB6FA72144D59CD2E"/>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NoSpacing"/>
      </w:pPr>
      <w:r>
        <w:t>able 1</w:t>
      </w:r>
    </w:p>
    <w:sdt>
      <w:sdtPr>
        <w:alias w:val="Table title:"/>
        <w:tag w:val="Table title:"/>
        <w:id w:val="1042324137"/>
        <w:placeholder>
          <w:docPart w:val="19A4B53EAB8E4508B57E03FA2E53AAD3"/>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F69A81F0962240F893D99848ACCB3B2E"/>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75594987E5D54CC88A5191D830FDE2C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A6A03D04C44D4297A47883EDEDC177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232DCFC15B5741E497F6A097F25A77ED"/>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68B226D25F8F43A69585C0C2211152E1"/>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9B33C96031F9462DA6E0D73D3E65D51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B0BFD5F5B0BE4CFFBDC64BE93907F3C9"/>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DB45B6C3A0474AC8A29442E56C5AC68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09F4918A03A648918E3992BD3EF60E8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2D413F6426DD4F99963D28B0234E7E7A"/>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364922B419A7431299DFA77C321C6CA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2CC7A6ABA5364FBA9816323E05D22674"/>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BCAB2C440F2D4DC89D71C9243C549C2C"/>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2916372C550B493FA09394CCA0F83DC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633DB7D2EDE9437C9574AE54D4E3E141"/>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B9B246CF5CE5436594825A30443A0434"/>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CC9FC882889542E68E421A995249392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C1DF3F55B75F450C8B0D6349596B7779"/>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F5BE182D53E148B49766E8028CD847C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E234A4E1A4E4401BBFB45401C87AB72E"/>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26527683C5034E8E94F49B482A1D27D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03C3B068EEA844D3929F2226453CC282"/>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5813ED92D1794FC499A17AB2D46E522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8293B05094014121A3727A0C48C3B149"/>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5820F830D26046B09B4BC732F40F1C64"/>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B42A12D8BDBF4B43B21EF6B0505C9459"/>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EDA4FCD850EE49B0BD2290965ADD12D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2730CB20A8214069994C9B3475BE33A6"/>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C94E33FE5E524EB0BABDF133DAE3B63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ECB0881FF8434645BC159CE4217C6CE5"/>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F6E4A9C9445D4D0097045689D50FAE55"/>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70724C7C6DCC4E198DF8CC0FDB187DA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9F243879B9684B08B73E29C885F820AD"/>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0A364B09AFC64FB5A1EE0A006AE4EE58"/>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AB10CDFE59A34213B0AB76B64F2A7632"/>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B3D7CBDE332D41EFBCCFF0F1C14A2A45"/>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E81978" w:rsidRDefault="00E81978">
      <w:pPr>
        <w:pStyle w:val="TableFigure"/>
      </w:pPr>
    </w:p>
    <w:p w:rsidR="00E81978" w:rsidRDefault="005D3A03">
      <w:pPr>
        <w:pStyle w:val="TableFigure"/>
      </w:pPr>
      <w:r>
        <w:t xml:space="preserve">all elements of APA formatting, please consult the </w:t>
      </w:r>
      <w:r>
        <w:rPr>
          <w:rStyle w:val="Emphasis"/>
        </w:rPr>
        <w:t>APA Style Manual, 6th Edition</w:t>
      </w:r>
      <w:r>
        <w:t>.</w:t>
      </w:r>
    </w:p>
    <w:sectPr w:rsidR="00E81978">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D1D" w:rsidRDefault="00EE2D1D">
      <w:pPr>
        <w:spacing w:line="240" w:lineRule="auto"/>
      </w:pPr>
      <w:r>
        <w:separator/>
      </w:r>
    </w:p>
    <w:p w:rsidR="00EE2D1D" w:rsidRDefault="00EE2D1D"/>
  </w:endnote>
  <w:endnote w:type="continuationSeparator" w:id="0">
    <w:p w:rsidR="00EE2D1D" w:rsidRDefault="00EE2D1D">
      <w:pPr>
        <w:spacing w:line="240" w:lineRule="auto"/>
      </w:pPr>
      <w:r>
        <w:continuationSeparator/>
      </w:r>
    </w:p>
    <w:p w:rsidR="00EE2D1D" w:rsidRDefault="00EE2D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D1D" w:rsidRDefault="00EE2D1D">
      <w:pPr>
        <w:spacing w:line="240" w:lineRule="auto"/>
      </w:pPr>
      <w:r>
        <w:separator/>
      </w:r>
    </w:p>
    <w:p w:rsidR="00EE2D1D" w:rsidRDefault="00EE2D1D"/>
  </w:footnote>
  <w:footnote w:type="continuationSeparator" w:id="0">
    <w:p w:rsidR="00EE2D1D" w:rsidRDefault="00EE2D1D">
      <w:pPr>
        <w:spacing w:line="240" w:lineRule="auto"/>
      </w:pPr>
      <w:r>
        <w:continuationSeparator/>
      </w:r>
    </w:p>
    <w:p w:rsidR="00EE2D1D" w:rsidRDefault="00EE2D1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EE2D1D">
    <w:pPr>
      <w:pStyle w:val="Header"/>
    </w:pPr>
    <w:sdt>
      <w:sdtPr>
        <w:rPr>
          <w:rStyle w:val="Strong"/>
        </w:rPr>
        <w:alias w:val="Running head"/>
        <w:tag w:val=""/>
        <w:id w:val="12739865"/>
        <w:placeholder>
          <w:docPart w:val="89CAC7BD246B4D4B81DD03C0177CD4C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E336A">
          <w:rPr>
            <w:rStyle w:val="Strong"/>
          </w:rPr>
          <w:t>Dahiru Tanko</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01183">
      <w:rPr>
        <w:rStyle w:val="Strong"/>
        <w:noProof/>
      </w:rPr>
      <w:t>4</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6090C">
    <w:pPr>
      <w:pStyle w:val="Header"/>
      <w:rPr>
        <w:rStyle w:val="Strong"/>
      </w:rPr>
    </w:pPr>
    <w:r>
      <w:rPr>
        <w:rStyle w:val="Strong"/>
      </w:rPr>
      <w:t>cYBERSECURITY PROJECTS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506B6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C2818A7"/>
    <w:multiLevelType w:val="hybridMultilevel"/>
    <w:tmpl w:val="FA74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DDB2B83"/>
    <w:multiLevelType w:val="hybridMultilevel"/>
    <w:tmpl w:val="8AA2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3"/>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0C"/>
    <w:rsid w:val="000D3F41"/>
    <w:rsid w:val="00135563"/>
    <w:rsid w:val="00183949"/>
    <w:rsid w:val="00355DCA"/>
    <w:rsid w:val="00506B61"/>
    <w:rsid w:val="00551A02"/>
    <w:rsid w:val="005534FA"/>
    <w:rsid w:val="0056090C"/>
    <w:rsid w:val="005D3A03"/>
    <w:rsid w:val="008002C0"/>
    <w:rsid w:val="00801183"/>
    <w:rsid w:val="008C5323"/>
    <w:rsid w:val="009A6A3B"/>
    <w:rsid w:val="009B02A6"/>
    <w:rsid w:val="009E336A"/>
    <w:rsid w:val="00AD607F"/>
    <w:rsid w:val="00B823AA"/>
    <w:rsid w:val="00BA45DB"/>
    <w:rsid w:val="00BF4184"/>
    <w:rsid w:val="00C0601E"/>
    <w:rsid w:val="00C31D30"/>
    <w:rsid w:val="00CC7CAB"/>
    <w:rsid w:val="00CD6E39"/>
    <w:rsid w:val="00CF6E91"/>
    <w:rsid w:val="00D06779"/>
    <w:rsid w:val="00D8564F"/>
    <w:rsid w:val="00D85B68"/>
    <w:rsid w:val="00E6004D"/>
    <w:rsid w:val="00E81978"/>
    <w:rsid w:val="00EE2D1D"/>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512FA"/>
  <w15:chartTrackingRefBased/>
  <w15:docId w15:val="{365F3F15-3088-415A-ACAD-E82F5E7A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13556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ko\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3F0954053C4D61A82B66E2D4337899"/>
        <w:category>
          <w:name w:val="General"/>
          <w:gallery w:val="placeholder"/>
        </w:category>
        <w:types>
          <w:type w:val="bbPlcHdr"/>
        </w:types>
        <w:behaviors>
          <w:behavior w:val="content"/>
        </w:behaviors>
        <w:guid w:val="{7BC1CC6B-D8E4-4C5D-9720-075C039843DA}"/>
      </w:docPartPr>
      <w:docPartBody>
        <w:p w:rsidR="00000000" w:rsidRDefault="00F44CEE">
          <w:pPr>
            <w:pStyle w:val="6E3F0954053C4D61A82B66E2D4337899"/>
          </w:pPr>
          <w:r>
            <w:t>[Title Here, up to 12 Words, on One to Two Lines]</w:t>
          </w:r>
        </w:p>
      </w:docPartBody>
    </w:docPart>
    <w:docPart>
      <w:docPartPr>
        <w:name w:val="3E78462813974FB2B94197F7FF907EF4"/>
        <w:category>
          <w:name w:val="General"/>
          <w:gallery w:val="placeholder"/>
        </w:category>
        <w:types>
          <w:type w:val="bbPlcHdr"/>
        </w:types>
        <w:behaviors>
          <w:behavior w:val="content"/>
        </w:behaviors>
        <w:guid w:val="{913FF232-B269-4CC8-8CFC-FA4D5C5DEC99}"/>
      </w:docPartPr>
      <w:docPartBody>
        <w:p w:rsidR="00000000" w:rsidRDefault="00F44CEE">
          <w:pPr>
            <w:pStyle w:val="3E78462813974FB2B94197F7FF907EF4"/>
          </w:pPr>
          <w:r>
            <w:t>[Title Here, up to 12 Words, on One to Two Lines]</w:t>
          </w:r>
        </w:p>
      </w:docPartBody>
    </w:docPart>
    <w:docPart>
      <w:docPartPr>
        <w:name w:val="DB16B64F945B46DA83A72E0C8AB6CC0C"/>
        <w:category>
          <w:name w:val="General"/>
          <w:gallery w:val="placeholder"/>
        </w:category>
        <w:types>
          <w:type w:val="bbPlcHdr"/>
        </w:types>
        <w:behaviors>
          <w:behavior w:val="content"/>
        </w:behaviors>
        <w:guid w:val="{BC263298-9C06-43CB-A478-F3AAA931DD59}"/>
      </w:docPartPr>
      <w:docPartBody>
        <w:p w:rsidR="00000000" w:rsidRDefault="00F44CEE">
          <w:pPr>
            <w:pStyle w:val="DB16B64F945B46DA83A72E0C8AB6CC0C"/>
          </w:pPr>
          <w:r>
            <w:t>Footnotes</w:t>
          </w:r>
        </w:p>
      </w:docPartBody>
    </w:docPart>
    <w:docPart>
      <w:docPartPr>
        <w:name w:val="814E8554F56F44FEB6FA72144D59CD2E"/>
        <w:category>
          <w:name w:val="General"/>
          <w:gallery w:val="placeholder"/>
        </w:category>
        <w:types>
          <w:type w:val="bbPlcHdr"/>
        </w:types>
        <w:behaviors>
          <w:behavior w:val="content"/>
        </w:behaviors>
        <w:guid w:val="{34029D4B-FA81-4969-9BDA-EE6C9277ADEE}"/>
      </w:docPartPr>
      <w:docPartBody>
        <w:p w:rsidR="00000000" w:rsidRDefault="00F44CEE">
          <w:pPr>
            <w:pStyle w:val="814E8554F56F44FEB6FA72144D59CD2E"/>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19A4B53EAB8E4508B57E03FA2E53AAD3"/>
        <w:category>
          <w:name w:val="General"/>
          <w:gallery w:val="placeholder"/>
        </w:category>
        <w:types>
          <w:type w:val="bbPlcHdr"/>
        </w:types>
        <w:behaviors>
          <w:behavior w:val="content"/>
        </w:behaviors>
        <w:guid w:val="{1A24EE40-DCC5-4474-821D-6541A49220BE}"/>
      </w:docPartPr>
      <w:docPartBody>
        <w:p w:rsidR="00000000" w:rsidRDefault="00F44CEE">
          <w:pPr>
            <w:pStyle w:val="19A4B53EAB8E4508B57E03FA2E53AAD3"/>
          </w:pPr>
          <w:r w:rsidRPr="00C0601E">
            <w:t>[Table Title]</w:t>
          </w:r>
        </w:p>
      </w:docPartBody>
    </w:docPart>
    <w:docPart>
      <w:docPartPr>
        <w:name w:val="F69A81F0962240F893D99848ACCB3B2E"/>
        <w:category>
          <w:name w:val="General"/>
          <w:gallery w:val="placeholder"/>
        </w:category>
        <w:types>
          <w:type w:val="bbPlcHdr"/>
        </w:types>
        <w:behaviors>
          <w:behavior w:val="content"/>
        </w:behaviors>
        <w:guid w:val="{42D1E724-67F2-4E99-9FC1-E1FADC4EBC51}"/>
      </w:docPartPr>
      <w:docPartBody>
        <w:p w:rsidR="00000000" w:rsidRDefault="00F44CEE">
          <w:pPr>
            <w:pStyle w:val="F69A81F0962240F893D99848ACCB3B2E"/>
          </w:pPr>
          <w:r w:rsidRPr="00BF4184">
            <w:t>Column Head</w:t>
          </w:r>
        </w:p>
      </w:docPartBody>
    </w:docPart>
    <w:docPart>
      <w:docPartPr>
        <w:name w:val="75594987E5D54CC88A5191D830FDE2CB"/>
        <w:category>
          <w:name w:val="General"/>
          <w:gallery w:val="placeholder"/>
        </w:category>
        <w:types>
          <w:type w:val="bbPlcHdr"/>
        </w:types>
        <w:behaviors>
          <w:behavior w:val="content"/>
        </w:behaviors>
        <w:guid w:val="{EB01F9EA-3702-4D2C-B17D-C51CAE571362}"/>
      </w:docPartPr>
      <w:docPartBody>
        <w:p w:rsidR="00000000" w:rsidRDefault="00F44CEE">
          <w:pPr>
            <w:pStyle w:val="75594987E5D54CC88A5191D830FDE2CB"/>
          </w:pPr>
          <w:r w:rsidRPr="00BF4184">
            <w:t>Column Head</w:t>
          </w:r>
        </w:p>
      </w:docPartBody>
    </w:docPart>
    <w:docPart>
      <w:docPartPr>
        <w:name w:val="A6A03D04C44D4297A47883EDEDC17782"/>
        <w:category>
          <w:name w:val="General"/>
          <w:gallery w:val="placeholder"/>
        </w:category>
        <w:types>
          <w:type w:val="bbPlcHdr"/>
        </w:types>
        <w:behaviors>
          <w:behavior w:val="content"/>
        </w:behaviors>
        <w:guid w:val="{EA7D81BF-DE63-448B-B0B7-E39030509061}"/>
      </w:docPartPr>
      <w:docPartBody>
        <w:p w:rsidR="00000000" w:rsidRDefault="00F44CEE">
          <w:pPr>
            <w:pStyle w:val="A6A03D04C44D4297A47883EDEDC17782"/>
          </w:pPr>
          <w:r w:rsidRPr="00BF4184">
            <w:t>Column Head</w:t>
          </w:r>
        </w:p>
      </w:docPartBody>
    </w:docPart>
    <w:docPart>
      <w:docPartPr>
        <w:name w:val="232DCFC15B5741E497F6A097F25A77ED"/>
        <w:category>
          <w:name w:val="General"/>
          <w:gallery w:val="placeholder"/>
        </w:category>
        <w:types>
          <w:type w:val="bbPlcHdr"/>
        </w:types>
        <w:behaviors>
          <w:behavior w:val="content"/>
        </w:behaviors>
        <w:guid w:val="{08CAF010-F909-43DE-9AF9-D2A624566722}"/>
      </w:docPartPr>
      <w:docPartBody>
        <w:p w:rsidR="00000000" w:rsidRDefault="00F44CEE">
          <w:pPr>
            <w:pStyle w:val="232DCFC15B5741E497F6A097F25A77ED"/>
          </w:pPr>
          <w:r w:rsidRPr="00BF4184">
            <w:t>Column Head</w:t>
          </w:r>
        </w:p>
      </w:docPartBody>
    </w:docPart>
    <w:docPart>
      <w:docPartPr>
        <w:name w:val="68B226D25F8F43A69585C0C2211152E1"/>
        <w:category>
          <w:name w:val="General"/>
          <w:gallery w:val="placeholder"/>
        </w:category>
        <w:types>
          <w:type w:val="bbPlcHdr"/>
        </w:types>
        <w:behaviors>
          <w:behavior w:val="content"/>
        </w:behaviors>
        <w:guid w:val="{86A37CFA-BA3A-4201-AAE0-0D6B01978F5F}"/>
      </w:docPartPr>
      <w:docPartBody>
        <w:p w:rsidR="00000000" w:rsidRDefault="00F44CEE">
          <w:pPr>
            <w:pStyle w:val="68B226D25F8F43A69585C0C2211152E1"/>
          </w:pPr>
          <w:r w:rsidRPr="00BF4184">
            <w:t>Column Head</w:t>
          </w:r>
        </w:p>
      </w:docPartBody>
    </w:docPart>
    <w:docPart>
      <w:docPartPr>
        <w:name w:val="9B33C96031F9462DA6E0D73D3E65D51A"/>
        <w:category>
          <w:name w:val="General"/>
          <w:gallery w:val="placeholder"/>
        </w:category>
        <w:types>
          <w:type w:val="bbPlcHdr"/>
        </w:types>
        <w:behaviors>
          <w:behavior w:val="content"/>
        </w:behaviors>
        <w:guid w:val="{EA19D934-B014-4613-9D99-2314FE52AAD8}"/>
      </w:docPartPr>
      <w:docPartBody>
        <w:p w:rsidR="00000000" w:rsidRDefault="00F44CEE">
          <w:pPr>
            <w:pStyle w:val="9B33C96031F9462DA6E0D73D3E65D51A"/>
          </w:pPr>
          <w:r w:rsidRPr="00BF4184">
            <w:t>Row Head</w:t>
          </w:r>
        </w:p>
      </w:docPartBody>
    </w:docPart>
    <w:docPart>
      <w:docPartPr>
        <w:name w:val="B0BFD5F5B0BE4CFFBDC64BE93907F3C9"/>
        <w:category>
          <w:name w:val="General"/>
          <w:gallery w:val="placeholder"/>
        </w:category>
        <w:types>
          <w:type w:val="bbPlcHdr"/>
        </w:types>
        <w:behaviors>
          <w:behavior w:val="content"/>
        </w:behaviors>
        <w:guid w:val="{D377D754-5415-47EB-ADA4-98CBC941B9AB}"/>
      </w:docPartPr>
      <w:docPartBody>
        <w:p w:rsidR="00000000" w:rsidRDefault="00F44CEE">
          <w:pPr>
            <w:pStyle w:val="B0BFD5F5B0BE4CFFBDC64BE93907F3C9"/>
          </w:pPr>
          <w:r w:rsidRPr="00BF4184">
            <w:t>123</w:t>
          </w:r>
        </w:p>
      </w:docPartBody>
    </w:docPart>
    <w:docPart>
      <w:docPartPr>
        <w:name w:val="DB45B6C3A0474AC8A29442E56C5AC681"/>
        <w:category>
          <w:name w:val="General"/>
          <w:gallery w:val="placeholder"/>
        </w:category>
        <w:types>
          <w:type w:val="bbPlcHdr"/>
        </w:types>
        <w:behaviors>
          <w:behavior w:val="content"/>
        </w:behaviors>
        <w:guid w:val="{F2D60F53-59DA-4EC3-AAF5-7E7AB1606509}"/>
      </w:docPartPr>
      <w:docPartBody>
        <w:p w:rsidR="00000000" w:rsidRDefault="00F44CEE">
          <w:pPr>
            <w:pStyle w:val="DB45B6C3A0474AC8A29442E56C5AC681"/>
          </w:pPr>
          <w:r w:rsidRPr="00BF4184">
            <w:t>123</w:t>
          </w:r>
        </w:p>
      </w:docPartBody>
    </w:docPart>
    <w:docPart>
      <w:docPartPr>
        <w:name w:val="09F4918A03A648918E3992BD3EF60E80"/>
        <w:category>
          <w:name w:val="General"/>
          <w:gallery w:val="placeholder"/>
        </w:category>
        <w:types>
          <w:type w:val="bbPlcHdr"/>
        </w:types>
        <w:behaviors>
          <w:behavior w:val="content"/>
        </w:behaviors>
        <w:guid w:val="{5214C04C-F128-409F-9DBB-9E64F7511E1B}"/>
      </w:docPartPr>
      <w:docPartBody>
        <w:p w:rsidR="00000000" w:rsidRDefault="00F44CEE">
          <w:pPr>
            <w:pStyle w:val="09F4918A03A648918E3992BD3EF60E80"/>
          </w:pPr>
          <w:r w:rsidRPr="00BF4184">
            <w:t>123</w:t>
          </w:r>
        </w:p>
      </w:docPartBody>
    </w:docPart>
    <w:docPart>
      <w:docPartPr>
        <w:name w:val="2D413F6426DD4F99963D28B0234E7E7A"/>
        <w:category>
          <w:name w:val="General"/>
          <w:gallery w:val="placeholder"/>
        </w:category>
        <w:types>
          <w:type w:val="bbPlcHdr"/>
        </w:types>
        <w:behaviors>
          <w:behavior w:val="content"/>
        </w:behaviors>
        <w:guid w:val="{6783B512-5536-47D7-BD67-DE4246A7B6E8}"/>
      </w:docPartPr>
      <w:docPartBody>
        <w:p w:rsidR="00000000" w:rsidRDefault="00F44CEE">
          <w:pPr>
            <w:pStyle w:val="2D413F6426DD4F99963D28B0234E7E7A"/>
          </w:pPr>
          <w:r w:rsidRPr="00BF4184">
            <w:t>123</w:t>
          </w:r>
        </w:p>
      </w:docPartBody>
    </w:docPart>
    <w:docPart>
      <w:docPartPr>
        <w:name w:val="364922B419A7431299DFA77C321C6CAD"/>
        <w:category>
          <w:name w:val="General"/>
          <w:gallery w:val="placeholder"/>
        </w:category>
        <w:types>
          <w:type w:val="bbPlcHdr"/>
        </w:types>
        <w:behaviors>
          <w:behavior w:val="content"/>
        </w:behaviors>
        <w:guid w:val="{E67868E1-C09E-4DFD-96F0-99781098F34D}"/>
      </w:docPartPr>
      <w:docPartBody>
        <w:p w:rsidR="00000000" w:rsidRDefault="00F44CEE">
          <w:pPr>
            <w:pStyle w:val="364922B419A7431299DFA77C321C6CAD"/>
          </w:pPr>
          <w:r w:rsidRPr="00BF4184">
            <w:t>Row Head</w:t>
          </w:r>
        </w:p>
      </w:docPartBody>
    </w:docPart>
    <w:docPart>
      <w:docPartPr>
        <w:name w:val="2CC7A6ABA5364FBA9816323E05D22674"/>
        <w:category>
          <w:name w:val="General"/>
          <w:gallery w:val="placeholder"/>
        </w:category>
        <w:types>
          <w:type w:val="bbPlcHdr"/>
        </w:types>
        <w:behaviors>
          <w:behavior w:val="content"/>
        </w:behaviors>
        <w:guid w:val="{2DBE8CD4-7B14-4292-9483-D4D73F4EA5D8}"/>
      </w:docPartPr>
      <w:docPartBody>
        <w:p w:rsidR="00000000" w:rsidRDefault="00F44CEE">
          <w:pPr>
            <w:pStyle w:val="2CC7A6ABA5364FBA9816323E05D22674"/>
          </w:pPr>
          <w:r w:rsidRPr="00BF4184">
            <w:t>456</w:t>
          </w:r>
        </w:p>
      </w:docPartBody>
    </w:docPart>
    <w:docPart>
      <w:docPartPr>
        <w:name w:val="BCAB2C440F2D4DC89D71C9243C549C2C"/>
        <w:category>
          <w:name w:val="General"/>
          <w:gallery w:val="placeholder"/>
        </w:category>
        <w:types>
          <w:type w:val="bbPlcHdr"/>
        </w:types>
        <w:behaviors>
          <w:behavior w:val="content"/>
        </w:behaviors>
        <w:guid w:val="{909CFB18-0C99-4826-80B4-7D81C0331394}"/>
      </w:docPartPr>
      <w:docPartBody>
        <w:p w:rsidR="00000000" w:rsidRDefault="00F44CEE">
          <w:pPr>
            <w:pStyle w:val="BCAB2C440F2D4DC89D71C9243C549C2C"/>
          </w:pPr>
          <w:r w:rsidRPr="00BF4184">
            <w:t>456</w:t>
          </w:r>
        </w:p>
      </w:docPartBody>
    </w:docPart>
    <w:docPart>
      <w:docPartPr>
        <w:name w:val="2916372C550B493FA09394CCA0F83DC8"/>
        <w:category>
          <w:name w:val="General"/>
          <w:gallery w:val="placeholder"/>
        </w:category>
        <w:types>
          <w:type w:val="bbPlcHdr"/>
        </w:types>
        <w:behaviors>
          <w:behavior w:val="content"/>
        </w:behaviors>
        <w:guid w:val="{810B11DC-7605-4291-9134-2C4D071F0C76}"/>
      </w:docPartPr>
      <w:docPartBody>
        <w:p w:rsidR="00000000" w:rsidRDefault="00F44CEE">
          <w:pPr>
            <w:pStyle w:val="2916372C550B493FA09394CCA0F83DC8"/>
          </w:pPr>
          <w:r w:rsidRPr="00BF4184">
            <w:t>456</w:t>
          </w:r>
        </w:p>
      </w:docPartBody>
    </w:docPart>
    <w:docPart>
      <w:docPartPr>
        <w:name w:val="633DB7D2EDE9437C9574AE54D4E3E141"/>
        <w:category>
          <w:name w:val="General"/>
          <w:gallery w:val="placeholder"/>
        </w:category>
        <w:types>
          <w:type w:val="bbPlcHdr"/>
        </w:types>
        <w:behaviors>
          <w:behavior w:val="content"/>
        </w:behaviors>
        <w:guid w:val="{41D340D5-799C-40DD-9463-4E7FCD2EF256}"/>
      </w:docPartPr>
      <w:docPartBody>
        <w:p w:rsidR="00000000" w:rsidRDefault="00F44CEE">
          <w:pPr>
            <w:pStyle w:val="633DB7D2EDE9437C9574AE54D4E3E141"/>
          </w:pPr>
          <w:r w:rsidRPr="00BF4184">
            <w:t>456</w:t>
          </w:r>
        </w:p>
      </w:docPartBody>
    </w:docPart>
    <w:docPart>
      <w:docPartPr>
        <w:name w:val="B9B246CF5CE5436594825A30443A0434"/>
        <w:category>
          <w:name w:val="General"/>
          <w:gallery w:val="placeholder"/>
        </w:category>
        <w:types>
          <w:type w:val="bbPlcHdr"/>
        </w:types>
        <w:behaviors>
          <w:behavior w:val="content"/>
        </w:behaviors>
        <w:guid w:val="{D530280D-DA38-42A8-BEA1-C1DC619460F9}"/>
      </w:docPartPr>
      <w:docPartBody>
        <w:p w:rsidR="00000000" w:rsidRDefault="00F44CEE">
          <w:pPr>
            <w:pStyle w:val="B9B246CF5CE5436594825A30443A0434"/>
          </w:pPr>
          <w:r w:rsidRPr="00BF4184">
            <w:t>Row Head</w:t>
          </w:r>
        </w:p>
      </w:docPartBody>
    </w:docPart>
    <w:docPart>
      <w:docPartPr>
        <w:name w:val="CC9FC882889542E68E421A9952493923"/>
        <w:category>
          <w:name w:val="General"/>
          <w:gallery w:val="placeholder"/>
        </w:category>
        <w:types>
          <w:type w:val="bbPlcHdr"/>
        </w:types>
        <w:behaviors>
          <w:behavior w:val="content"/>
        </w:behaviors>
        <w:guid w:val="{C1A26E95-6421-4048-B676-C788D248815E}"/>
      </w:docPartPr>
      <w:docPartBody>
        <w:p w:rsidR="00000000" w:rsidRDefault="00F44CEE">
          <w:pPr>
            <w:pStyle w:val="CC9FC882889542E68E421A9952493923"/>
          </w:pPr>
          <w:r w:rsidRPr="00BF4184">
            <w:t>789</w:t>
          </w:r>
        </w:p>
      </w:docPartBody>
    </w:docPart>
    <w:docPart>
      <w:docPartPr>
        <w:name w:val="C1DF3F55B75F450C8B0D6349596B7779"/>
        <w:category>
          <w:name w:val="General"/>
          <w:gallery w:val="placeholder"/>
        </w:category>
        <w:types>
          <w:type w:val="bbPlcHdr"/>
        </w:types>
        <w:behaviors>
          <w:behavior w:val="content"/>
        </w:behaviors>
        <w:guid w:val="{3EC57F6C-68B8-4EDE-9346-62F15175A7E8}"/>
      </w:docPartPr>
      <w:docPartBody>
        <w:p w:rsidR="00000000" w:rsidRDefault="00F44CEE">
          <w:pPr>
            <w:pStyle w:val="C1DF3F55B75F450C8B0D6349596B7779"/>
          </w:pPr>
          <w:r w:rsidRPr="00BF4184">
            <w:t>789</w:t>
          </w:r>
        </w:p>
      </w:docPartBody>
    </w:docPart>
    <w:docPart>
      <w:docPartPr>
        <w:name w:val="F5BE182D53E148B49766E8028CD847CB"/>
        <w:category>
          <w:name w:val="General"/>
          <w:gallery w:val="placeholder"/>
        </w:category>
        <w:types>
          <w:type w:val="bbPlcHdr"/>
        </w:types>
        <w:behaviors>
          <w:behavior w:val="content"/>
        </w:behaviors>
        <w:guid w:val="{894960FC-84BB-4F46-BAEC-CCBB02DE2734}"/>
      </w:docPartPr>
      <w:docPartBody>
        <w:p w:rsidR="00000000" w:rsidRDefault="00F44CEE">
          <w:pPr>
            <w:pStyle w:val="F5BE182D53E148B49766E8028CD847CB"/>
          </w:pPr>
          <w:r w:rsidRPr="00BF4184">
            <w:t>789</w:t>
          </w:r>
        </w:p>
      </w:docPartBody>
    </w:docPart>
    <w:docPart>
      <w:docPartPr>
        <w:name w:val="E234A4E1A4E4401BBFB45401C87AB72E"/>
        <w:category>
          <w:name w:val="General"/>
          <w:gallery w:val="placeholder"/>
        </w:category>
        <w:types>
          <w:type w:val="bbPlcHdr"/>
        </w:types>
        <w:behaviors>
          <w:behavior w:val="content"/>
        </w:behaviors>
        <w:guid w:val="{D894052B-481D-4450-9243-21CFF69A6D0B}"/>
      </w:docPartPr>
      <w:docPartBody>
        <w:p w:rsidR="00000000" w:rsidRDefault="00F44CEE">
          <w:pPr>
            <w:pStyle w:val="E234A4E1A4E4401BBFB45401C87AB72E"/>
          </w:pPr>
          <w:r w:rsidRPr="00BF4184">
            <w:t>789</w:t>
          </w:r>
        </w:p>
      </w:docPartBody>
    </w:docPart>
    <w:docPart>
      <w:docPartPr>
        <w:name w:val="26527683C5034E8E94F49B482A1D27DB"/>
        <w:category>
          <w:name w:val="General"/>
          <w:gallery w:val="placeholder"/>
        </w:category>
        <w:types>
          <w:type w:val="bbPlcHdr"/>
        </w:types>
        <w:behaviors>
          <w:behavior w:val="content"/>
        </w:behaviors>
        <w:guid w:val="{6B303FA1-6BF4-4CC1-94A0-C0BD5DF600D8}"/>
      </w:docPartPr>
      <w:docPartBody>
        <w:p w:rsidR="00000000" w:rsidRDefault="00F44CEE">
          <w:pPr>
            <w:pStyle w:val="26527683C5034E8E94F49B482A1D27DB"/>
          </w:pPr>
          <w:r w:rsidRPr="00BF4184">
            <w:t>Row Head</w:t>
          </w:r>
        </w:p>
      </w:docPartBody>
    </w:docPart>
    <w:docPart>
      <w:docPartPr>
        <w:name w:val="03C3B068EEA844D3929F2226453CC282"/>
        <w:category>
          <w:name w:val="General"/>
          <w:gallery w:val="placeholder"/>
        </w:category>
        <w:types>
          <w:type w:val="bbPlcHdr"/>
        </w:types>
        <w:behaviors>
          <w:behavior w:val="content"/>
        </w:behaviors>
        <w:guid w:val="{F5464981-413B-4D20-BE70-880132770370}"/>
      </w:docPartPr>
      <w:docPartBody>
        <w:p w:rsidR="00000000" w:rsidRDefault="00F44CEE">
          <w:pPr>
            <w:pStyle w:val="03C3B068EEA844D3929F2226453CC282"/>
          </w:pPr>
          <w:r w:rsidRPr="00BF4184">
            <w:t>123</w:t>
          </w:r>
        </w:p>
      </w:docPartBody>
    </w:docPart>
    <w:docPart>
      <w:docPartPr>
        <w:name w:val="5813ED92D1794FC499A17AB2D46E5224"/>
        <w:category>
          <w:name w:val="General"/>
          <w:gallery w:val="placeholder"/>
        </w:category>
        <w:types>
          <w:type w:val="bbPlcHdr"/>
        </w:types>
        <w:behaviors>
          <w:behavior w:val="content"/>
        </w:behaviors>
        <w:guid w:val="{02F9811D-A88C-4674-8FF7-28B1915229BE}"/>
      </w:docPartPr>
      <w:docPartBody>
        <w:p w:rsidR="00000000" w:rsidRDefault="00F44CEE">
          <w:pPr>
            <w:pStyle w:val="5813ED92D1794FC499A17AB2D46E5224"/>
          </w:pPr>
          <w:r w:rsidRPr="00BF4184">
            <w:t>123</w:t>
          </w:r>
        </w:p>
      </w:docPartBody>
    </w:docPart>
    <w:docPart>
      <w:docPartPr>
        <w:name w:val="8293B05094014121A3727A0C48C3B149"/>
        <w:category>
          <w:name w:val="General"/>
          <w:gallery w:val="placeholder"/>
        </w:category>
        <w:types>
          <w:type w:val="bbPlcHdr"/>
        </w:types>
        <w:behaviors>
          <w:behavior w:val="content"/>
        </w:behaviors>
        <w:guid w:val="{A1A7213C-0302-448D-A875-C838C32FD7EF}"/>
      </w:docPartPr>
      <w:docPartBody>
        <w:p w:rsidR="00000000" w:rsidRDefault="00F44CEE">
          <w:pPr>
            <w:pStyle w:val="8293B05094014121A3727A0C48C3B149"/>
          </w:pPr>
          <w:r w:rsidRPr="00BF4184">
            <w:t>123</w:t>
          </w:r>
        </w:p>
      </w:docPartBody>
    </w:docPart>
    <w:docPart>
      <w:docPartPr>
        <w:name w:val="5820F830D26046B09B4BC732F40F1C64"/>
        <w:category>
          <w:name w:val="General"/>
          <w:gallery w:val="placeholder"/>
        </w:category>
        <w:types>
          <w:type w:val="bbPlcHdr"/>
        </w:types>
        <w:behaviors>
          <w:behavior w:val="content"/>
        </w:behaviors>
        <w:guid w:val="{70BFA65F-564F-4B33-93FB-879BC96A9601}"/>
      </w:docPartPr>
      <w:docPartBody>
        <w:p w:rsidR="00000000" w:rsidRDefault="00F44CEE">
          <w:pPr>
            <w:pStyle w:val="5820F830D26046B09B4BC732F40F1C64"/>
          </w:pPr>
          <w:r w:rsidRPr="00BF4184">
            <w:t>123</w:t>
          </w:r>
        </w:p>
      </w:docPartBody>
    </w:docPart>
    <w:docPart>
      <w:docPartPr>
        <w:name w:val="B42A12D8BDBF4B43B21EF6B0505C9459"/>
        <w:category>
          <w:name w:val="General"/>
          <w:gallery w:val="placeholder"/>
        </w:category>
        <w:types>
          <w:type w:val="bbPlcHdr"/>
        </w:types>
        <w:behaviors>
          <w:behavior w:val="content"/>
        </w:behaviors>
        <w:guid w:val="{7CD5F759-E761-4196-8751-ACC82CC9539F}"/>
      </w:docPartPr>
      <w:docPartBody>
        <w:p w:rsidR="00000000" w:rsidRDefault="00F44CEE">
          <w:pPr>
            <w:pStyle w:val="B42A12D8BDBF4B43B21EF6B0505C9459"/>
          </w:pPr>
          <w:r w:rsidRPr="00BF4184">
            <w:t>Row Head</w:t>
          </w:r>
        </w:p>
      </w:docPartBody>
    </w:docPart>
    <w:docPart>
      <w:docPartPr>
        <w:name w:val="EDA4FCD850EE49B0BD2290965ADD12DD"/>
        <w:category>
          <w:name w:val="General"/>
          <w:gallery w:val="placeholder"/>
        </w:category>
        <w:types>
          <w:type w:val="bbPlcHdr"/>
        </w:types>
        <w:behaviors>
          <w:behavior w:val="content"/>
        </w:behaviors>
        <w:guid w:val="{D5299786-90EC-4CBD-8A58-10EB8C1A0E6E}"/>
      </w:docPartPr>
      <w:docPartBody>
        <w:p w:rsidR="00000000" w:rsidRDefault="00F44CEE">
          <w:pPr>
            <w:pStyle w:val="EDA4FCD850EE49B0BD2290965ADD12DD"/>
          </w:pPr>
          <w:r w:rsidRPr="00BF4184">
            <w:t>456</w:t>
          </w:r>
        </w:p>
      </w:docPartBody>
    </w:docPart>
    <w:docPart>
      <w:docPartPr>
        <w:name w:val="2730CB20A8214069994C9B3475BE33A6"/>
        <w:category>
          <w:name w:val="General"/>
          <w:gallery w:val="placeholder"/>
        </w:category>
        <w:types>
          <w:type w:val="bbPlcHdr"/>
        </w:types>
        <w:behaviors>
          <w:behavior w:val="content"/>
        </w:behaviors>
        <w:guid w:val="{54C85F63-6896-4949-AE62-FF3D59AE72CE}"/>
      </w:docPartPr>
      <w:docPartBody>
        <w:p w:rsidR="00000000" w:rsidRDefault="00F44CEE">
          <w:pPr>
            <w:pStyle w:val="2730CB20A8214069994C9B3475BE33A6"/>
          </w:pPr>
          <w:r w:rsidRPr="00BF4184">
            <w:t>456</w:t>
          </w:r>
        </w:p>
      </w:docPartBody>
    </w:docPart>
    <w:docPart>
      <w:docPartPr>
        <w:name w:val="C94E33FE5E524EB0BABDF133DAE3B638"/>
        <w:category>
          <w:name w:val="General"/>
          <w:gallery w:val="placeholder"/>
        </w:category>
        <w:types>
          <w:type w:val="bbPlcHdr"/>
        </w:types>
        <w:behaviors>
          <w:behavior w:val="content"/>
        </w:behaviors>
        <w:guid w:val="{46B02806-1A72-4565-9A47-60E155F8D751}"/>
      </w:docPartPr>
      <w:docPartBody>
        <w:p w:rsidR="00000000" w:rsidRDefault="00F44CEE">
          <w:pPr>
            <w:pStyle w:val="C94E33FE5E524EB0BABDF133DAE3B638"/>
          </w:pPr>
          <w:r w:rsidRPr="00BF4184">
            <w:t>456</w:t>
          </w:r>
        </w:p>
      </w:docPartBody>
    </w:docPart>
    <w:docPart>
      <w:docPartPr>
        <w:name w:val="ECB0881FF8434645BC159CE4217C6CE5"/>
        <w:category>
          <w:name w:val="General"/>
          <w:gallery w:val="placeholder"/>
        </w:category>
        <w:types>
          <w:type w:val="bbPlcHdr"/>
        </w:types>
        <w:behaviors>
          <w:behavior w:val="content"/>
        </w:behaviors>
        <w:guid w:val="{62DEFDEB-812B-49DB-9349-810F64BD984C}"/>
      </w:docPartPr>
      <w:docPartBody>
        <w:p w:rsidR="00000000" w:rsidRDefault="00F44CEE">
          <w:pPr>
            <w:pStyle w:val="ECB0881FF8434645BC159CE4217C6CE5"/>
          </w:pPr>
          <w:r w:rsidRPr="00BF4184">
            <w:t>456</w:t>
          </w:r>
        </w:p>
      </w:docPartBody>
    </w:docPart>
    <w:docPart>
      <w:docPartPr>
        <w:name w:val="F6E4A9C9445D4D0097045689D50FAE55"/>
        <w:category>
          <w:name w:val="General"/>
          <w:gallery w:val="placeholder"/>
        </w:category>
        <w:types>
          <w:type w:val="bbPlcHdr"/>
        </w:types>
        <w:behaviors>
          <w:behavior w:val="content"/>
        </w:behaviors>
        <w:guid w:val="{A96C66A7-5667-4E5C-A1F0-98631EC3FC38}"/>
      </w:docPartPr>
      <w:docPartBody>
        <w:p w:rsidR="00000000" w:rsidRDefault="00F44CEE">
          <w:pPr>
            <w:pStyle w:val="F6E4A9C9445D4D0097045689D50FAE55"/>
          </w:pPr>
          <w:r w:rsidRPr="00BF4184">
            <w:t>Row Head</w:t>
          </w:r>
        </w:p>
      </w:docPartBody>
    </w:docPart>
    <w:docPart>
      <w:docPartPr>
        <w:name w:val="70724C7C6DCC4E198DF8CC0FDB187DA0"/>
        <w:category>
          <w:name w:val="General"/>
          <w:gallery w:val="placeholder"/>
        </w:category>
        <w:types>
          <w:type w:val="bbPlcHdr"/>
        </w:types>
        <w:behaviors>
          <w:behavior w:val="content"/>
        </w:behaviors>
        <w:guid w:val="{5DF91968-92DF-438D-8185-FCFA4F6BD313}"/>
      </w:docPartPr>
      <w:docPartBody>
        <w:p w:rsidR="00000000" w:rsidRDefault="00F44CEE">
          <w:pPr>
            <w:pStyle w:val="70724C7C6DCC4E198DF8CC0FDB187DA0"/>
          </w:pPr>
          <w:r w:rsidRPr="00BF4184">
            <w:t>789</w:t>
          </w:r>
        </w:p>
      </w:docPartBody>
    </w:docPart>
    <w:docPart>
      <w:docPartPr>
        <w:name w:val="9F243879B9684B08B73E29C885F820AD"/>
        <w:category>
          <w:name w:val="General"/>
          <w:gallery w:val="placeholder"/>
        </w:category>
        <w:types>
          <w:type w:val="bbPlcHdr"/>
        </w:types>
        <w:behaviors>
          <w:behavior w:val="content"/>
        </w:behaviors>
        <w:guid w:val="{4F5D9720-8B96-4789-BA8D-AE1CFF81FBF8}"/>
      </w:docPartPr>
      <w:docPartBody>
        <w:p w:rsidR="00000000" w:rsidRDefault="00F44CEE">
          <w:pPr>
            <w:pStyle w:val="9F243879B9684B08B73E29C885F820AD"/>
          </w:pPr>
          <w:r w:rsidRPr="00BF4184">
            <w:t>789</w:t>
          </w:r>
        </w:p>
      </w:docPartBody>
    </w:docPart>
    <w:docPart>
      <w:docPartPr>
        <w:name w:val="0A364B09AFC64FB5A1EE0A006AE4EE58"/>
        <w:category>
          <w:name w:val="General"/>
          <w:gallery w:val="placeholder"/>
        </w:category>
        <w:types>
          <w:type w:val="bbPlcHdr"/>
        </w:types>
        <w:behaviors>
          <w:behavior w:val="content"/>
        </w:behaviors>
        <w:guid w:val="{E2BAD9F0-AFAC-4F9A-B7DC-65466E0C8848}"/>
      </w:docPartPr>
      <w:docPartBody>
        <w:p w:rsidR="00000000" w:rsidRDefault="00F44CEE">
          <w:pPr>
            <w:pStyle w:val="0A364B09AFC64FB5A1EE0A006AE4EE58"/>
          </w:pPr>
          <w:r w:rsidRPr="00BF4184">
            <w:t>789</w:t>
          </w:r>
        </w:p>
      </w:docPartBody>
    </w:docPart>
    <w:docPart>
      <w:docPartPr>
        <w:name w:val="AB10CDFE59A34213B0AB76B64F2A7632"/>
        <w:category>
          <w:name w:val="General"/>
          <w:gallery w:val="placeholder"/>
        </w:category>
        <w:types>
          <w:type w:val="bbPlcHdr"/>
        </w:types>
        <w:behaviors>
          <w:behavior w:val="content"/>
        </w:behaviors>
        <w:guid w:val="{22DF6106-96F1-4A1F-945D-7F5BF9151318}"/>
      </w:docPartPr>
      <w:docPartBody>
        <w:p w:rsidR="00000000" w:rsidRDefault="00F44CEE">
          <w:pPr>
            <w:pStyle w:val="AB10CDFE59A34213B0AB76B64F2A7632"/>
          </w:pPr>
          <w:r w:rsidRPr="00BF4184">
            <w:t>789</w:t>
          </w:r>
        </w:p>
      </w:docPartBody>
    </w:docPart>
    <w:docPart>
      <w:docPartPr>
        <w:name w:val="B3D7CBDE332D41EFBCCFF0F1C14A2A45"/>
        <w:category>
          <w:name w:val="General"/>
          <w:gallery w:val="placeholder"/>
        </w:category>
        <w:types>
          <w:type w:val="bbPlcHdr"/>
        </w:types>
        <w:behaviors>
          <w:behavior w:val="content"/>
        </w:behaviors>
        <w:guid w:val="{4F894217-1295-44C7-92F9-7BFFFB1DC193}"/>
      </w:docPartPr>
      <w:docPartBody>
        <w:p w:rsidR="00000000" w:rsidRDefault="00F44CEE">
          <w:pPr>
            <w:pStyle w:val="B3D7CBDE332D41EFBCCFF0F1C14A2A45"/>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89CAC7BD246B4D4B81DD03C0177CD4C6"/>
        <w:category>
          <w:name w:val="General"/>
          <w:gallery w:val="placeholder"/>
        </w:category>
        <w:types>
          <w:type w:val="bbPlcHdr"/>
        </w:types>
        <w:behaviors>
          <w:behavior w:val="content"/>
        </w:behaviors>
        <w:guid w:val="{746C7734-3453-4A15-AD59-8FC0F2DD7763}"/>
      </w:docPartPr>
      <w:docPartBody>
        <w:p w:rsidR="00000000" w:rsidRDefault="00F44CEE">
          <w:pPr>
            <w:pStyle w:val="89CAC7BD246B4D4B81DD03C0177CD4C6"/>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EE"/>
    <w:rsid w:val="00F4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3F0954053C4D61A82B66E2D4337899">
    <w:name w:val="6E3F0954053C4D61A82B66E2D4337899"/>
  </w:style>
  <w:style w:type="paragraph" w:customStyle="1" w:styleId="DA1F0A9A29ED477B877363D5F8F1A5D0">
    <w:name w:val="DA1F0A9A29ED477B877363D5F8F1A5D0"/>
  </w:style>
  <w:style w:type="paragraph" w:customStyle="1" w:styleId="A847513B261D4CDD9458208634B286FF">
    <w:name w:val="A847513B261D4CDD9458208634B286FF"/>
  </w:style>
  <w:style w:type="paragraph" w:customStyle="1" w:styleId="139C3252C5964DACA829C612D686CDFE">
    <w:name w:val="139C3252C5964DACA829C612D686CDFE"/>
  </w:style>
  <w:style w:type="paragraph" w:customStyle="1" w:styleId="273F264EBC9249F4BE8AAF1F4655EB56">
    <w:name w:val="273F264EBC9249F4BE8AAF1F4655EB56"/>
  </w:style>
  <w:style w:type="paragraph" w:customStyle="1" w:styleId="82CF3980EE6040CEA3ACB4D82A4425FC">
    <w:name w:val="82CF3980EE6040CEA3ACB4D82A4425FC"/>
  </w:style>
  <w:style w:type="character" w:styleId="Emphasis">
    <w:name w:val="Emphasis"/>
    <w:basedOn w:val="DefaultParagraphFont"/>
    <w:uiPriority w:val="4"/>
    <w:unhideWhenUsed/>
    <w:qFormat/>
    <w:rPr>
      <w:i/>
      <w:iCs/>
    </w:rPr>
  </w:style>
  <w:style w:type="paragraph" w:customStyle="1" w:styleId="69B497DF6242487AA779A61A0E16CEBA">
    <w:name w:val="69B497DF6242487AA779A61A0E16CEBA"/>
  </w:style>
  <w:style w:type="paragraph" w:customStyle="1" w:styleId="731A7892F2CE4CAFB5C54B0998FA54CF">
    <w:name w:val="731A7892F2CE4CAFB5C54B0998FA54CF"/>
  </w:style>
  <w:style w:type="paragraph" w:customStyle="1" w:styleId="3E78462813974FB2B94197F7FF907EF4">
    <w:name w:val="3E78462813974FB2B94197F7FF907EF4"/>
  </w:style>
  <w:style w:type="paragraph" w:customStyle="1" w:styleId="A7C811CB438C412C8C9E28150E152044">
    <w:name w:val="A7C811CB438C412C8C9E28150E152044"/>
  </w:style>
  <w:style w:type="paragraph" w:customStyle="1" w:styleId="4B0D1D382F424E3EB53DC5B852EE651F">
    <w:name w:val="4B0D1D382F424E3EB53DC5B852EE651F"/>
  </w:style>
  <w:style w:type="paragraph" w:customStyle="1" w:styleId="526D5FF481A44C199417EE532DA3ABE0">
    <w:name w:val="526D5FF481A44C199417EE532DA3ABE0"/>
  </w:style>
  <w:style w:type="paragraph" w:customStyle="1" w:styleId="2D90C6D5EE1E4938824C19C655977F84">
    <w:name w:val="2D90C6D5EE1E4938824C19C655977F84"/>
  </w:style>
  <w:style w:type="paragraph" w:customStyle="1" w:styleId="EDF9E27A2E6B4A65866A5E111EE59D1D">
    <w:name w:val="EDF9E27A2E6B4A65866A5E111EE59D1D"/>
  </w:style>
  <w:style w:type="paragraph" w:customStyle="1" w:styleId="622405291101460689B5DCC967D4E097">
    <w:name w:val="622405291101460689B5DCC967D4E097"/>
  </w:style>
  <w:style w:type="paragraph" w:customStyle="1" w:styleId="373E347D5921451DB3CA7A264DDC33D1">
    <w:name w:val="373E347D5921451DB3CA7A264DDC33D1"/>
  </w:style>
  <w:style w:type="paragraph" w:customStyle="1" w:styleId="F0388DF2BE9D475EB95806BA04BFF779">
    <w:name w:val="F0388DF2BE9D475EB95806BA04BFF779"/>
  </w:style>
  <w:style w:type="paragraph" w:customStyle="1" w:styleId="29BECD167CD44EC8AA01D447C9F039DC">
    <w:name w:val="29BECD167CD44EC8AA01D447C9F039DC"/>
  </w:style>
  <w:style w:type="paragraph" w:customStyle="1" w:styleId="94AC93C3C6F44442945997C4EB1FFDE4">
    <w:name w:val="94AC93C3C6F44442945997C4EB1FFDE4"/>
  </w:style>
  <w:style w:type="paragraph" w:customStyle="1" w:styleId="D9D355BBCBF74D8A8EDE7188D45B72B0">
    <w:name w:val="D9D355BBCBF74D8A8EDE7188D45B72B0"/>
  </w:style>
  <w:style w:type="paragraph" w:customStyle="1" w:styleId="A5CB8A03A1CF445A9CF4DF29F3E8C14A">
    <w:name w:val="A5CB8A03A1CF445A9CF4DF29F3E8C14A"/>
  </w:style>
  <w:style w:type="paragraph" w:customStyle="1" w:styleId="FC5256122454448E86C2F02B53EBDB95">
    <w:name w:val="FC5256122454448E86C2F02B53EBDB95"/>
  </w:style>
  <w:style w:type="paragraph" w:customStyle="1" w:styleId="DB16B64F945B46DA83A72E0C8AB6CC0C">
    <w:name w:val="DB16B64F945B46DA83A72E0C8AB6CC0C"/>
  </w:style>
  <w:style w:type="paragraph" w:customStyle="1" w:styleId="814E8554F56F44FEB6FA72144D59CD2E">
    <w:name w:val="814E8554F56F44FEB6FA72144D59CD2E"/>
  </w:style>
  <w:style w:type="paragraph" w:customStyle="1" w:styleId="19A4B53EAB8E4508B57E03FA2E53AAD3">
    <w:name w:val="19A4B53EAB8E4508B57E03FA2E53AAD3"/>
  </w:style>
  <w:style w:type="paragraph" w:customStyle="1" w:styleId="F69A81F0962240F893D99848ACCB3B2E">
    <w:name w:val="F69A81F0962240F893D99848ACCB3B2E"/>
  </w:style>
  <w:style w:type="paragraph" w:customStyle="1" w:styleId="75594987E5D54CC88A5191D830FDE2CB">
    <w:name w:val="75594987E5D54CC88A5191D830FDE2CB"/>
  </w:style>
  <w:style w:type="paragraph" w:customStyle="1" w:styleId="A6A03D04C44D4297A47883EDEDC17782">
    <w:name w:val="A6A03D04C44D4297A47883EDEDC17782"/>
  </w:style>
  <w:style w:type="paragraph" w:customStyle="1" w:styleId="232DCFC15B5741E497F6A097F25A77ED">
    <w:name w:val="232DCFC15B5741E497F6A097F25A77ED"/>
  </w:style>
  <w:style w:type="paragraph" w:customStyle="1" w:styleId="68B226D25F8F43A69585C0C2211152E1">
    <w:name w:val="68B226D25F8F43A69585C0C2211152E1"/>
  </w:style>
  <w:style w:type="paragraph" w:customStyle="1" w:styleId="9B33C96031F9462DA6E0D73D3E65D51A">
    <w:name w:val="9B33C96031F9462DA6E0D73D3E65D51A"/>
  </w:style>
  <w:style w:type="paragraph" w:customStyle="1" w:styleId="B0BFD5F5B0BE4CFFBDC64BE93907F3C9">
    <w:name w:val="B0BFD5F5B0BE4CFFBDC64BE93907F3C9"/>
  </w:style>
  <w:style w:type="paragraph" w:customStyle="1" w:styleId="DB45B6C3A0474AC8A29442E56C5AC681">
    <w:name w:val="DB45B6C3A0474AC8A29442E56C5AC681"/>
  </w:style>
  <w:style w:type="paragraph" w:customStyle="1" w:styleId="09F4918A03A648918E3992BD3EF60E80">
    <w:name w:val="09F4918A03A648918E3992BD3EF60E80"/>
  </w:style>
  <w:style w:type="paragraph" w:customStyle="1" w:styleId="2D413F6426DD4F99963D28B0234E7E7A">
    <w:name w:val="2D413F6426DD4F99963D28B0234E7E7A"/>
  </w:style>
  <w:style w:type="paragraph" w:customStyle="1" w:styleId="364922B419A7431299DFA77C321C6CAD">
    <w:name w:val="364922B419A7431299DFA77C321C6CAD"/>
  </w:style>
  <w:style w:type="paragraph" w:customStyle="1" w:styleId="2CC7A6ABA5364FBA9816323E05D22674">
    <w:name w:val="2CC7A6ABA5364FBA9816323E05D22674"/>
  </w:style>
  <w:style w:type="paragraph" w:customStyle="1" w:styleId="BCAB2C440F2D4DC89D71C9243C549C2C">
    <w:name w:val="BCAB2C440F2D4DC89D71C9243C549C2C"/>
  </w:style>
  <w:style w:type="paragraph" w:customStyle="1" w:styleId="2916372C550B493FA09394CCA0F83DC8">
    <w:name w:val="2916372C550B493FA09394CCA0F83DC8"/>
  </w:style>
  <w:style w:type="paragraph" w:customStyle="1" w:styleId="633DB7D2EDE9437C9574AE54D4E3E141">
    <w:name w:val="633DB7D2EDE9437C9574AE54D4E3E141"/>
  </w:style>
  <w:style w:type="paragraph" w:customStyle="1" w:styleId="B9B246CF5CE5436594825A30443A0434">
    <w:name w:val="B9B246CF5CE5436594825A30443A0434"/>
  </w:style>
  <w:style w:type="paragraph" w:customStyle="1" w:styleId="CC9FC882889542E68E421A9952493923">
    <w:name w:val="CC9FC882889542E68E421A9952493923"/>
  </w:style>
  <w:style w:type="paragraph" w:customStyle="1" w:styleId="C1DF3F55B75F450C8B0D6349596B7779">
    <w:name w:val="C1DF3F55B75F450C8B0D6349596B7779"/>
  </w:style>
  <w:style w:type="paragraph" w:customStyle="1" w:styleId="F5BE182D53E148B49766E8028CD847CB">
    <w:name w:val="F5BE182D53E148B49766E8028CD847CB"/>
  </w:style>
  <w:style w:type="paragraph" w:customStyle="1" w:styleId="E234A4E1A4E4401BBFB45401C87AB72E">
    <w:name w:val="E234A4E1A4E4401BBFB45401C87AB72E"/>
  </w:style>
  <w:style w:type="paragraph" w:customStyle="1" w:styleId="26527683C5034E8E94F49B482A1D27DB">
    <w:name w:val="26527683C5034E8E94F49B482A1D27DB"/>
  </w:style>
  <w:style w:type="paragraph" w:customStyle="1" w:styleId="03C3B068EEA844D3929F2226453CC282">
    <w:name w:val="03C3B068EEA844D3929F2226453CC282"/>
  </w:style>
  <w:style w:type="paragraph" w:customStyle="1" w:styleId="5813ED92D1794FC499A17AB2D46E5224">
    <w:name w:val="5813ED92D1794FC499A17AB2D46E5224"/>
  </w:style>
  <w:style w:type="paragraph" w:customStyle="1" w:styleId="8293B05094014121A3727A0C48C3B149">
    <w:name w:val="8293B05094014121A3727A0C48C3B149"/>
  </w:style>
  <w:style w:type="paragraph" w:customStyle="1" w:styleId="5820F830D26046B09B4BC732F40F1C64">
    <w:name w:val="5820F830D26046B09B4BC732F40F1C64"/>
  </w:style>
  <w:style w:type="paragraph" w:customStyle="1" w:styleId="B42A12D8BDBF4B43B21EF6B0505C9459">
    <w:name w:val="B42A12D8BDBF4B43B21EF6B0505C9459"/>
  </w:style>
  <w:style w:type="paragraph" w:customStyle="1" w:styleId="EDA4FCD850EE49B0BD2290965ADD12DD">
    <w:name w:val="EDA4FCD850EE49B0BD2290965ADD12DD"/>
  </w:style>
  <w:style w:type="paragraph" w:customStyle="1" w:styleId="2730CB20A8214069994C9B3475BE33A6">
    <w:name w:val="2730CB20A8214069994C9B3475BE33A6"/>
  </w:style>
  <w:style w:type="paragraph" w:customStyle="1" w:styleId="C94E33FE5E524EB0BABDF133DAE3B638">
    <w:name w:val="C94E33FE5E524EB0BABDF133DAE3B638"/>
  </w:style>
  <w:style w:type="paragraph" w:customStyle="1" w:styleId="ECB0881FF8434645BC159CE4217C6CE5">
    <w:name w:val="ECB0881FF8434645BC159CE4217C6CE5"/>
  </w:style>
  <w:style w:type="paragraph" w:customStyle="1" w:styleId="F6E4A9C9445D4D0097045689D50FAE55">
    <w:name w:val="F6E4A9C9445D4D0097045689D50FAE55"/>
  </w:style>
  <w:style w:type="paragraph" w:customStyle="1" w:styleId="70724C7C6DCC4E198DF8CC0FDB187DA0">
    <w:name w:val="70724C7C6DCC4E198DF8CC0FDB187DA0"/>
  </w:style>
  <w:style w:type="paragraph" w:customStyle="1" w:styleId="9F243879B9684B08B73E29C885F820AD">
    <w:name w:val="9F243879B9684B08B73E29C885F820AD"/>
  </w:style>
  <w:style w:type="paragraph" w:customStyle="1" w:styleId="0A364B09AFC64FB5A1EE0A006AE4EE58">
    <w:name w:val="0A364B09AFC64FB5A1EE0A006AE4EE58"/>
  </w:style>
  <w:style w:type="paragraph" w:customStyle="1" w:styleId="AB10CDFE59A34213B0AB76B64F2A7632">
    <w:name w:val="AB10CDFE59A34213B0AB76B64F2A7632"/>
  </w:style>
  <w:style w:type="paragraph" w:customStyle="1" w:styleId="B3D7CBDE332D41EFBCCFF0F1C14A2A45">
    <w:name w:val="B3D7CBDE332D41EFBCCFF0F1C14A2A45"/>
  </w:style>
  <w:style w:type="paragraph" w:customStyle="1" w:styleId="89CAC7BD246B4D4B81DD03C0177CD4C6">
    <w:name w:val="89CAC7BD246B4D4B81DD03C0177CD4C6"/>
  </w:style>
  <w:style w:type="paragraph" w:customStyle="1" w:styleId="9E036EFE3BE1452193C96DED7BF9127E">
    <w:name w:val="9E036EFE3BE1452193C96DED7BF912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Dahiru Tanko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67579-4CB7-4364-A888-D3B971187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126</TotalTime>
  <Pages>5</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subject/>
  <dc:creator>tanko dahiru</dc:creator>
  <cp:keywords/>
  <dc:description/>
  <cp:lastModifiedBy>tanko dahiru</cp:lastModifiedBy>
  <cp:revision>1</cp:revision>
  <dcterms:created xsi:type="dcterms:W3CDTF">2024-02-27T10:22:00Z</dcterms:created>
  <dcterms:modified xsi:type="dcterms:W3CDTF">2024-02-27T12:38:00Z</dcterms:modified>
</cp:coreProperties>
</file>